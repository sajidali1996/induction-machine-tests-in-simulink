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BE0" w:rsidRPr="00CA34F8" w:rsidRDefault="00F55F99" w:rsidP="00F55F99">
      <w:pPr>
        <w:pStyle w:val="Heading1"/>
      </w:pPr>
      <w:bookmarkStart w:id="0" w:name="_Toc508809512"/>
      <w:r>
        <w:t>Lab:</w:t>
      </w:r>
      <w:r w:rsidR="005F038B">
        <w:t xml:space="preserve"> </w:t>
      </w:r>
      <w:r w:rsidR="00222BE0" w:rsidRPr="00CA34F8">
        <w:t xml:space="preserve">Induction </w:t>
      </w:r>
      <w:r w:rsidR="005B7013">
        <w:t>Machine</w:t>
      </w:r>
      <w:bookmarkEnd w:id="0"/>
      <w:r w:rsidR="005B7013">
        <w:t xml:space="preserve"> Tests</w:t>
      </w:r>
    </w:p>
    <w:p w:rsidR="005B7013" w:rsidRDefault="005B7013" w:rsidP="00B910F4"/>
    <w:p w:rsidR="00B910F4" w:rsidRDefault="00B910F4" w:rsidP="00B910F4">
      <w:pPr>
        <w:rPr>
          <w:b/>
          <w:sz w:val="28"/>
          <w:szCs w:val="28"/>
        </w:rPr>
      </w:pPr>
      <w:r w:rsidRPr="00F62FF7">
        <w:rPr>
          <w:b/>
          <w:sz w:val="28"/>
          <w:szCs w:val="28"/>
        </w:rPr>
        <w:t>Aim: To produce an induction motor simulation in Simulink and perform typical parameter tests.</w:t>
      </w:r>
    </w:p>
    <w:p w:rsidR="00F55F99" w:rsidRPr="00F62FF7" w:rsidRDefault="00F55F99" w:rsidP="00B910F4">
      <w:pPr>
        <w:rPr>
          <w:b/>
          <w:sz w:val="28"/>
          <w:szCs w:val="28"/>
        </w:rPr>
      </w:pPr>
      <w:r w:rsidRPr="00F55F99">
        <w:rPr>
          <w:b/>
          <w:color w:val="FF0000"/>
          <w:sz w:val="28"/>
          <w:szCs w:val="28"/>
        </w:rPr>
        <w:t>If you have not already re-read your lecture notes on induction machines tests, close this coursework, go and read the notes and then re-start the coursework. If you start this without having an understanding of what parameters tests are, you will not benefit from this lab</w:t>
      </w:r>
      <w:r>
        <w:rPr>
          <w:b/>
          <w:sz w:val="28"/>
          <w:szCs w:val="28"/>
        </w:rPr>
        <w:t xml:space="preserve">. </w:t>
      </w:r>
    </w:p>
    <w:p w:rsidR="006C0AB8" w:rsidRDefault="006C0AB8" w:rsidP="006C03F3">
      <w:pPr>
        <w:pStyle w:val="Heading2"/>
      </w:pPr>
      <w:bookmarkStart w:id="1" w:name="_Toc508809513"/>
      <w:r>
        <w:t>Induction machine equivalent circuit</w:t>
      </w:r>
      <w:bookmarkEnd w:id="1"/>
    </w:p>
    <w:p w:rsidR="00F55F99" w:rsidRDefault="003151FA" w:rsidP="00F55F99">
      <w:r>
        <w:t xml:space="preserve">The equivalent circuit of the induction machine is shown in Figure 1. </w:t>
      </w:r>
      <w:r w:rsidR="00F55F99">
        <w:t>The following three tests :</w:t>
      </w:r>
    </w:p>
    <w:p w:rsidR="006B37A9" w:rsidRDefault="00F55F99" w:rsidP="00F55F99">
      <w:pPr>
        <w:pStyle w:val="ListParagraph"/>
        <w:numPr>
          <w:ilvl w:val="0"/>
          <w:numId w:val="11"/>
        </w:numPr>
      </w:pPr>
      <w:r>
        <w:t xml:space="preserve"> </w:t>
      </w:r>
      <w:r w:rsidR="006B37A9">
        <w:t>DC test</w:t>
      </w:r>
    </w:p>
    <w:p w:rsidR="006B37A9" w:rsidRDefault="006B37A9" w:rsidP="006B37A9">
      <w:pPr>
        <w:pStyle w:val="ListParagraph"/>
        <w:numPr>
          <w:ilvl w:val="0"/>
          <w:numId w:val="11"/>
        </w:numPr>
      </w:pPr>
      <w:r>
        <w:t>No Load test</w:t>
      </w:r>
    </w:p>
    <w:p w:rsidR="006B37A9" w:rsidRDefault="006B37A9" w:rsidP="006C03F3">
      <w:pPr>
        <w:pStyle w:val="ListParagraph"/>
        <w:numPr>
          <w:ilvl w:val="0"/>
          <w:numId w:val="11"/>
        </w:numPr>
      </w:pPr>
      <w:r>
        <w:t xml:space="preserve">Blocked Rotor Test </w:t>
      </w:r>
    </w:p>
    <w:p w:rsidR="00F55F99" w:rsidRPr="006308D5" w:rsidRDefault="00F55F99" w:rsidP="006308D5">
      <w:r>
        <w:t>are used to determine the motor parameters: R</w:t>
      </w:r>
      <w:r w:rsidRPr="006308D5">
        <w:rPr>
          <w:vertAlign w:val="subscript"/>
        </w:rPr>
        <w:t>1</w:t>
      </w:r>
      <w:r>
        <w:t>, R</w:t>
      </w:r>
      <w:r w:rsidRPr="006308D5">
        <w:rPr>
          <w:vertAlign w:val="subscript"/>
        </w:rPr>
        <w:t>2</w:t>
      </w:r>
      <w:r>
        <w:t>, X</w:t>
      </w:r>
      <w:r w:rsidRPr="006308D5">
        <w:rPr>
          <w:vertAlign w:val="subscript"/>
        </w:rPr>
        <w:t>1</w:t>
      </w:r>
      <w:r>
        <w:t>, X</w:t>
      </w:r>
      <w:r w:rsidRPr="006308D5">
        <w:rPr>
          <w:vertAlign w:val="subscript"/>
        </w:rPr>
        <w:t>2</w:t>
      </w:r>
      <w:r>
        <w:t>, X</w:t>
      </w:r>
      <w:r w:rsidRPr="006308D5">
        <w:rPr>
          <w:vertAlign w:val="subscript"/>
        </w:rPr>
        <w:t>m</w:t>
      </w:r>
      <w:r w:rsidR="006308D5">
        <w:t xml:space="preserve">. These values are </w:t>
      </w:r>
      <w:r w:rsidR="006308D5" w:rsidRPr="006308D5">
        <w:rPr>
          <w:b/>
          <w:i/>
        </w:rPr>
        <w:t>per phase</w:t>
      </w:r>
      <w:r w:rsidR="006308D5">
        <w:rPr>
          <w:b/>
        </w:rPr>
        <w:t xml:space="preserve"> </w:t>
      </w:r>
      <w:r w:rsidR="006308D5">
        <w:t xml:space="preserve">values. </w:t>
      </w:r>
    </w:p>
    <w:p w:rsidR="00F55F99" w:rsidRDefault="00F55F99" w:rsidP="00F55F99">
      <w:pPr>
        <w:pStyle w:val="ListParagraph"/>
      </w:pPr>
      <w:r>
        <w:rPr>
          <w:noProof/>
          <w:lang w:eastAsia="en-GB"/>
        </w:rPr>
        <mc:AlternateContent>
          <mc:Choice Requires="wps">
            <w:drawing>
              <wp:anchor distT="0" distB="0" distL="114300" distR="114300" simplePos="0" relativeHeight="251754496" behindDoc="0" locked="0" layoutInCell="1" allowOverlap="1" wp14:anchorId="32513E3A" wp14:editId="71CD0BE3">
                <wp:simplePos x="0" y="0"/>
                <wp:positionH relativeFrom="column">
                  <wp:posOffset>438150</wp:posOffset>
                </wp:positionH>
                <wp:positionV relativeFrom="paragraph">
                  <wp:posOffset>2399665</wp:posOffset>
                </wp:positionV>
                <wp:extent cx="4162425" cy="635"/>
                <wp:effectExtent l="0" t="0" r="9525" b="6985"/>
                <wp:wrapTopAndBottom/>
                <wp:docPr id="20" name="Text Box 20"/>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rsidR="008E52E1" w:rsidRPr="00F62FF7" w:rsidRDefault="008E52E1" w:rsidP="00F62FF7">
                            <w:pPr>
                              <w:pStyle w:val="Caption"/>
                              <w:rPr>
                                <w:i w:val="0"/>
                                <w:noProof/>
                                <w:sz w:val="22"/>
                                <w:szCs w:val="22"/>
                              </w:rPr>
                            </w:pPr>
                            <w:r w:rsidRPr="00F62FF7">
                              <w:rPr>
                                <w:i w:val="0"/>
                                <w:sz w:val="22"/>
                                <w:szCs w:val="22"/>
                              </w:rPr>
                              <w:t xml:space="preserve">Figure </w:t>
                            </w:r>
                            <w:r w:rsidRPr="00F62FF7">
                              <w:rPr>
                                <w:i w:val="0"/>
                                <w:sz w:val="22"/>
                                <w:szCs w:val="22"/>
                              </w:rPr>
                            </w:r>
                            <w:r w:rsidRPr="00F62FF7">
                              <w:rPr>
                                <w:i w:val="0"/>
                                <w:sz w:val="22"/>
                                <w:szCs w:val="22"/>
                              </w:rPr>
                              <w:instrText xml:space="preserve"/>
                            </w:r>
                            <w:r w:rsidRPr="00F62FF7">
                              <w:rPr>
                                <w:i w:val="0"/>
                                <w:sz w:val="22"/>
                                <w:szCs w:val="22"/>
                              </w:rPr>
                            </w:r>
                            <w:r>
                              <w:rPr>
                                <w:i w:val="0"/>
                                <w:noProof/>
                                <w:sz w:val="22"/>
                                <w:szCs w:val="22"/>
                              </w:rPr>
                              <w:t>1</w:t>
                            </w:r>
                            <w:r w:rsidRPr="00F62FF7">
                              <w:rPr>
                                <w:i w:val="0"/>
                                <w:sz w:val="22"/>
                                <w:szCs w:val="22"/>
                              </w:rPr>
                            </w:r>
                            <w:r w:rsidRPr="00F62FF7">
                              <w:rPr>
                                <w:i w:val="0"/>
                                <w:sz w:val="22"/>
                                <w:szCs w:val="22"/>
                              </w:rPr>
                              <w:t xml:space="preserve"> Equivalent Circuit of Induction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513E3A" id="_x0000_t202" coordsize="21600,21600" o:spt="202" path="m,l,21600r21600,l21600,xe">
                <v:stroke joinstyle="miter"/>
                <v:path gradientshapeok="t" o:connecttype="rect"/>
              </v:shapetype>
              <v:shape id="Text Box 20" o:spid="_x0000_s1026" type="#_x0000_t202" style="position:absolute;left:0;text-align:left;margin-left:34.5pt;margin-top:188.95pt;width:327.7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n8LAIAAF8EAAAOAAAAZHJzL2Uyb0RvYy54bWysVE1vGjEQvVfqf7B8Lws0i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" stroked="f">
                <v:textbox style="mso-fit-shape-to-text:t" inset="0,0,0,0">
                  <w:txbxContent>
                    <w:p w:rsidR="008E52E1" w:rsidRPr="00F62FF7" w:rsidRDefault="008E52E1" w:rsidP="00F62FF7">
                      <w:pPr>
                        <w:pStyle w:val="Caption"/>
                        <w:rPr>
                          <w:i w:val="0"/>
                          <w:noProof/>
                          <w:sz w:val="22"/>
                          <w:szCs w:val="22"/>
                        </w:rPr>
                      </w:pPr>
                      <w:r w:rsidRPr="00F62FF7">
                        <w:rPr>
                          <w:i w:val="0"/>
                          <w:sz w:val="22"/>
                          <w:szCs w:val="22"/>
                        </w:rPr>
                        <w:t xml:space="preserve">Figure </w:t>
                      </w:r>
                      <w:r w:rsidRPr="00F62FF7">
                        <w:rPr>
                          <w:i w:val="0"/>
                          <w:sz w:val="22"/>
                          <w:szCs w:val="22"/>
                        </w:rPr>
                      </w:r>
                      <w:r w:rsidRPr="00F62FF7">
                        <w:rPr>
                          <w:i w:val="0"/>
                          <w:sz w:val="22"/>
                          <w:szCs w:val="22"/>
                        </w:rPr>
                        <w:instrText xml:space="preserve"/>
                      </w:r>
                      <w:r w:rsidRPr="00F62FF7">
                        <w:rPr>
                          <w:i w:val="0"/>
                          <w:sz w:val="22"/>
                          <w:szCs w:val="22"/>
                        </w:rPr>
                      </w:r>
                      <w:r>
                        <w:rPr>
                          <w:i w:val="0"/>
                          <w:noProof/>
                          <w:sz w:val="22"/>
                          <w:szCs w:val="22"/>
                        </w:rPr>
                        <w:t>1</w:t>
                      </w:r>
                      <w:r w:rsidRPr="00F62FF7">
                        <w:rPr>
                          <w:i w:val="0"/>
                          <w:sz w:val="22"/>
                          <w:szCs w:val="22"/>
                        </w:rPr>
                      </w:r>
                      <w:r w:rsidRPr="00F62FF7">
                        <w:rPr>
                          <w:i w:val="0"/>
                          <w:sz w:val="22"/>
                          <w:szCs w:val="22"/>
                        </w:rPr>
                        <w:t xml:space="preserve"> Equivalent Circuit of Induction Motor</w:t>
                      </w:r>
                    </w:p>
                  </w:txbxContent>
                </v:textbox>
                <w10:wrap type="topAndBottom"/>
              </v:shape>
            </w:pict>
          </mc:Fallback>
        </mc:AlternateContent>
      </w:r>
      <w:r>
        <w:rPr>
          <w:noProof/>
          <w:lang w:eastAsia="en-GB"/>
        </w:rPr>
        <mc:AlternateContent>
          <mc:Choice Requires="wpg">
            <w:drawing>
              <wp:anchor distT="0" distB="0" distL="114300" distR="114300" simplePos="0" relativeHeight="251727872" behindDoc="0" locked="0" layoutInCell="1" allowOverlap="1" wp14:anchorId="1B930DFC" wp14:editId="738C33EB">
                <wp:simplePos x="0" y="0"/>
                <wp:positionH relativeFrom="column">
                  <wp:posOffset>504825</wp:posOffset>
                </wp:positionH>
                <wp:positionV relativeFrom="paragraph">
                  <wp:posOffset>370840</wp:posOffset>
                </wp:positionV>
                <wp:extent cx="4162425" cy="1857375"/>
                <wp:effectExtent l="76200" t="0" r="0" b="28575"/>
                <wp:wrapTopAndBottom/>
                <wp:docPr id="15930" name="Group 15930"/>
                <wp:cNvGraphicFramePr/>
                <a:graphic xmlns:a="http://schemas.openxmlformats.org/drawingml/2006/main">
                  <a:graphicData uri="http://schemas.microsoft.com/office/word/2010/wordprocessingGroup">
                    <wpg:wgp>
                      <wpg:cNvGrpSpPr/>
                      <wpg:grpSpPr>
                        <a:xfrm>
                          <a:off x="0" y="0"/>
                          <a:ext cx="4162425" cy="1857375"/>
                          <a:chOff x="0" y="0"/>
                          <a:chExt cx="4162425" cy="1857375"/>
                        </a:xfrm>
                      </wpg:grpSpPr>
                      <wpg:grpSp>
                        <wpg:cNvPr id="15931" name="Group 15931"/>
                        <wpg:cNvGrpSpPr/>
                        <wpg:grpSpPr>
                          <a:xfrm>
                            <a:off x="0" y="0"/>
                            <a:ext cx="4162425" cy="1857375"/>
                            <a:chOff x="0" y="0"/>
                            <a:chExt cx="4162425" cy="1857375"/>
                          </a:xfrm>
                        </wpg:grpSpPr>
                        <wpg:grpSp>
                          <wpg:cNvPr id="15932" name="Group 15932"/>
                          <wpg:cNvGrpSpPr/>
                          <wpg:grpSpPr>
                            <a:xfrm>
                              <a:off x="2628900" y="9525"/>
                              <a:ext cx="645108" cy="485862"/>
                              <a:chOff x="1295400" y="0"/>
                              <a:chExt cx="645108" cy="485862"/>
                            </a:xfrm>
                          </wpg:grpSpPr>
                          <wps:wsp>
                            <wps:cNvPr id="15933" name="Text Box 2"/>
                            <wps:cNvSpPr txBox="1">
                              <a:spLocks noChangeArrowheads="1"/>
                            </wps:cNvSpPr>
                            <wps:spPr bwMode="auto">
                              <a:xfrm>
                                <a:off x="1295400" y="0"/>
                                <a:ext cx="645108" cy="318117"/>
                              </a:xfrm>
                              <a:prstGeom prst="rect">
                                <a:avLst/>
                              </a:prstGeom>
                              <a:noFill/>
                              <a:ln w="9525">
                                <a:noFill/>
                                <a:miter lim="800000"/>
                                <a:headEnd/>
                                <a:tailEnd/>
                              </a:ln>
                            </wps:spPr>
                            <wps:txbx>
                              <w:txbxContent>
                                <w:p w:rsidR="008E52E1" w:rsidRPr="00E37C24" w:rsidRDefault="008E52E1" w:rsidP="00B910F4">
                                  <w:pPr>
                                    <w:rPr>
                                      <w:sz w:val="24"/>
                                      <w:szCs w:val="24"/>
                                    </w:rPr>
                                  </w:pPr>
                                  <w:r>
                                    <w:rPr>
                                      <w:sz w:val="24"/>
                                      <w:szCs w:val="24"/>
                                      <w:vertAlign w:val="subscript"/>
                                    </w:rPr>
                                    <w:t xml:space="preserve">       </w:t>
                                  </w:r>
                                  <w:r>
                                    <w:rPr>
                                      <w:sz w:val="24"/>
                                      <w:szCs w:val="24"/>
                                    </w:rPr>
                                    <w:t>R</w:t>
                                  </w:r>
                                  <w:r>
                                    <w:rPr>
                                      <w:sz w:val="24"/>
                                      <w:szCs w:val="24"/>
                                      <w:vertAlign w:val="subscript"/>
                                    </w:rPr>
                                    <w:t>2</w:t>
                                  </w:r>
                                  <w:r w:rsidRPr="00E37C24">
                                    <w:rPr>
                                      <w:sz w:val="24"/>
                                      <w:szCs w:val="24"/>
                                    </w:rPr>
                                    <w:t xml:space="preserve"> </w:t>
                                  </w:r>
                                </w:p>
                              </w:txbxContent>
                            </wps:txbx>
                            <wps:bodyPr rot="0" vert="horz" wrap="square" lIns="91440" tIns="45720" rIns="91440" bIns="45720" anchor="t" anchorCtr="0">
                              <a:noAutofit/>
                            </wps:bodyPr>
                          </wps:wsp>
                          <wps:wsp>
                            <wps:cNvPr id="15935" name="Rectangle 15935"/>
                            <wps:cNvSpPr/>
                            <wps:spPr>
                              <a:xfrm>
                                <a:off x="1395730" y="295275"/>
                                <a:ext cx="538959" cy="190587"/>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54" name="Group 15954"/>
                          <wpg:cNvGrpSpPr/>
                          <wpg:grpSpPr>
                            <a:xfrm>
                              <a:off x="0" y="0"/>
                              <a:ext cx="4162425" cy="1857375"/>
                              <a:chOff x="-28574" y="57145"/>
                              <a:chExt cx="4162426" cy="1858126"/>
                            </a:xfrm>
                          </wpg:grpSpPr>
                          <wps:wsp>
                            <wps:cNvPr id="15956" name="Rectangle 15956"/>
                            <wps:cNvSpPr/>
                            <wps:spPr>
                              <a:xfrm rot="5400000">
                                <a:off x="3093058" y="970059"/>
                                <a:ext cx="539040" cy="1905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64" name="Group 15964"/>
                            <wpg:cNvGrpSpPr/>
                            <wpg:grpSpPr>
                              <a:xfrm>
                                <a:off x="-28574" y="57145"/>
                                <a:ext cx="4162426" cy="1858126"/>
                                <a:chOff x="-28574" y="57145"/>
                                <a:chExt cx="4162426" cy="1858126"/>
                              </a:xfrm>
                            </wpg:grpSpPr>
                            <wpg:grpSp>
                              <wpg:cNvPr id="15965" name="Group 15965"/>
                              <wpg:cNvGrpSpPr/>
                              <wpg:grpSpPr>
                                <a:xfrm>
                                  <a:off x="-28574" y="57145"/>
                                  <a:ext cx="4162426" cy="1851027"/>
                                  <a:chOff x="-28574" y="57145"/>
                                  <a:chExt cx="4162426" cy="1851027"/>
                                </a:xfrm>
                              </wpg:grpSpPr>
                              <wps:wsp>
                                <wps:cNvPr id="15966" name="Straight Arrow Connector 15966"/>
                                <wps:cNvCnPr/>
                                <wps:spPr>
                                  <a:xfrm>
                                    <a:off x="1717482" y="572494"/>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7" name="Straight Arrow Connector 15967"/>
                                <wps:cNvCnPr/>
                                <wps:spPr>
                                  <a:xfrm>
                                    <a:off x="101793" y="446847"/>
                                    <a:ext cx="142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064" name="Group 16064"/>
                                <wpg:cNvGrpSpPr/>
                                <wpg:grpSpPr>
                                  <a:xfrm>
                                    <a:off x="-28574" y="57145"/>
                                    <a:ext cx="4162426" cy="1851027"/>
                                    <a:chOff x="-28574" y="57145"/>
                                    <a:chExt cx="4162426" cy="1851027"/>
                                  </a:xfrm>
                                </wpg:grpSpPr>
                                <wpg:grpSp>
                                  <wpg:cNvPr id="16065" name="Group 16065"/>
                                  <wpg:cNvGrpSpPr/>
                                  <wpg:grpSpPr>
                                    <a:xfrm>
                                      <a:off x="-28574" y="57145"/>
                                      <a:ext cx="4162426" cy="1851027"/>
                                      <a:chOff x="-28574" y="57145"/>
                                      <a:chExt cx="4162426" cy="1851027"/>
                                    </a:xfrm>
                                  </wpg:grpSpPr>
                                  <wps:wsp>
                                    <wps:cNvPr id="16066" name="Straight Connector 16066"/>
                                    <wps:cNvCnPr/>
                                    <wps:spPr>
                                      <a:xfrm>
                                        <a:off x="1714500" y="442291"/>
                                        <a:ext cx="9525" cy="1462709"/>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067" name="Group 16067"/>
                                    <wpg:cNvGrpSpPr/>
                                    <wpg:grpSpPr>
                                      <a:xfrm>
                                        <a:off x="-28574" y="57164"/>
                                        <a:ext cx="4162426" cy="1851008"/>
                                        <a:chOff x="-266743" y="158440"/>
                                        <a:chExt cx="4163104" cy="1851334"/>
                                      </a:xfrm>
                                    </wpg:grpSpPr>
                                    <wpg:grpSp>
                                      <wpg:cNvPr id="16068" name="Group 16068"/>
                                      <wpg:cNvGrpSpPr/>
                                      <wpg:grpSpPr>
                                        <a:xfrm>
                                          <a:off x="-266743" y="158440"/>
                                          <a:ext cx="3391532" cy="1851334"/>
                                          <a:chOff x="-266743" y="158440"/>
                                          <a:chExt cx="3391532" cy="1851334"/>
                                        </a:xfrm>
                                      </wpg:grpSpPr>
                                      <wps:wsp>
                                        <wps:cNvPr id="16069" name="Straight Connector 16069"/>
                                        <wps:cNvCnPr/>
                                        <wps:spPr>
                                          <a:xfrm>
                                            <a:off x="-182498" y="2003863"/>
                                            <a:ext cx="3307287" cy="195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070" name="Group 16070"/>
                                        <wpg:cNvGrpSpPr/>
                                        <wpg:grpSpPr>
                                          <a:xfrm>
                                            <a:off x="-266743" y="158440"/>
                                            <a:ext cx="2734120" cy="1851334"/>
                                            <a:chOff x="-266743" y="158440"/>
                                            <a:chExt cx="2734120" cy="1851334"/>
                                          </a:xfrm>
                                        </wpg:grpSpPr>
                                        <wps:wsp>
                                          <wps:cNvPr id="16071" name="Straight Connector 16071"/>
                                          <wps:cNvCnPr/>
                                          <wps:spPr>
                                            <a:xfrm>
                                              <a:off x="-238164" y="539973"/>
                                              <a:ext cx="9295" cy="1469801"/>
                                            </a:xfrm>
                                            <a:prstGeom prst="line">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6072" name="Group 16072"/>
                                          <wpg:cNvGrpSpPr/>
                                          <wpg:grpSpPr>
                                            <a:xfrm>
                                              <a:off x="-266743" y="158440"/>
                                              <a:ext cx="2734120" cy="1293984"/>
                                              <a:chOff x="-292919" y="193416"/>
                                              <a:chExt cx="2802289" cy="1392237"/>
                                            </a:xfrm>
                                          </wpg:grpSpPr>
                                          <wps:wsp>
                                            <wps:cNvPr id="16073" name="Straight Connector 16073"/>
                                            <wps:cNvCnPr/>
                                            <wps:spPr>
                                              <a:xfrm flipV="1">
                                                <a:off x="-292919" y="603430"/>
                                                <a:ext cx="2802289" cy="102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4" name="Text Box 2"/>
                                            <wps:cNvSpPr txBox="1">
                                              <a:spLocks noChangeArrowheads="1"/>
                                            </wps:cNvSpPr>
                                            <wps:spPr bwMode="auto">
                                              <a:xfrm>
                                                <a:off x="146437" y="193416"/>
                                                <a:ext cx="1375899" cy="342900"/>
                                              </a:xfrm>
                                              <a:prstGeom prst="rect">
                                                <a:avLst/>
                                              </a:prstGeom>
                                              <a:noFill/>
                                              <a:ln w="9525">
                                                <a:noFill/>
                                                <a:miter lim="800000"/>
                                                <a:headEnd/>
                                                <a:tailEnd/>
                                              </a:ln>
                                            </wps:spPr>
                                            <wps:txbx>
                                              <w:txbxContent>
                                                <w:p w:rsidR="008E52E1" w:rsidRPr="00E37C24" w:rsidRDefault="008E52E1" w:rsidP="00B910F4">
                                                  <w:pPr>
                                                    <w:rPr>
                                                      <w:sz w:val="24"/>
                                                      <w:szCs w:val="24"/>
                                                    </w:rPr>
                                                  </w:pPr>
                                                  <w:r>
                                                    <w:rPr>
                                                      <w:sz w:val="24"/>
                                                      <w:szCs w:val="24"/>
                                                    </w:rPr>
                                                    <w:t>R</w:t>
                                                  </w:r>
                                                  <w:r w:rsidRPr="00E37C24">
                                                    <w:rPr>
                                                      <w:sz w:val="24"/>
                                                      <w:szCs w:val="24"/>
                                                      <w:vertAlign w:val="subscript"/>
                                                    </w:rPr>
                                                    <w:t>1</w:t>
                                                  </w:r>
                                                  <w:r>
                                                    <w:rPr>
                                                      <w:sz w:val="24"/>
                                                      <w:szCs w:val="24"/>
                                                      <w:vertAlign w:val="subscript"/>
                                                    </w:rPr>
                                                    <w:t xml:space="preserve">                     </w:t>
                                                  </w:r>
                                                  <w:r>
                                                    <w:rPr>
                                                      <w:sz w:val="24"/>
                                                      <w:szCs w:val="24"/>
                                                    </w:rPr>
                                                    <w:t>X</w:t>
                                                  </w:r>
                                                  <w:r>
                                                    <w:rPr>
                                                      <w:sz w:val="24"/>
                                                      <w:szCs w:val="24"/>
                                                      <w:vertAlign w:val="subscript"/>
                                                    </w:rPr>
                                                    <w:t>1</w:t>
                                                  </w:r>
                                                  <w:r w:rsidRPr="00E37C24">
                                                    <w:rPr>
                                                      <w:sz w:val="24"/>
                                                      <w:szCs w:val="24"/>
                                                    </w:rPr>
                                                    <w:t xml:space="preserve"> </w:t>
                                                  </w:r>
                                                </w:p>
                                              </w:txbxContent>
                                            </wps:txbx>
                                            <wps:bodyPr rot="0" vert="horz" wrap="square" lIns="91440" tIns="45720" rIns="91440" bIns="45720" anchor="t" anchorCtr="0">
                                              <a:noAutofit/>
                                            </wps:bodyPr>
                                          </wps:wsp>
                                          <wps:wsp>
                                            <wps:cNvPr id="16075" name="Text Box 2"/>
                                            <wps:cNvSpPr txBox="1">
                                              <a:spLocks noChangeArrowheads="1"/>
                                            </wps:cNvSpPr>
                                            <wps:spPr bwMode="auto">
                                              <a:xfrm>
                                                <a:off x="-263627" y="1185603"/>
                                                <a:ext cx="571397" cy="400050"/>
                                              </a:xfrm>
                                              <a:prstGeom prst="rect">
                                                <a:avLst/>
                                              </a:prstGeom>
                                              <a:noFill/>
                                              <a:ln w="9525">
                                                <a:noFill/>
                                                <a:miter lim="800000"/>
                                                <a:headEnd/>
                                                <a:tailEnd/>
                                              </a:ln>
                                            </wps:spPr>
                                            <wps:txbx>
                                              <w:txbxContent>
                                                <w:p w:rsidR="008E52E1" w:rsidRPr="00B10E6A" w:rsidRDefault="008E52E1" w:rsidP="00B910F4">
                                                  <w:pPr>
                                                    <w:rPr>
                                                      <w:sz w:val="24"/>
                                                      <w:szCs w:val="24"/>
                                                      <w:vertAlign w:val="subscript"/>
                                                    </w:rPr>
                                                  </w:pPr>
                                                  <w:r w:rsidRPr="00E37C24">
                                                    <w:rPr>
                                                      <w:sz w:val="24"/>
                                                      <w:szCs w:val="24"/>
                                                    </w:rPr>
                                                    <w:t>V</w:t>
                                                  </w:r>
                                                  <w:r w:rsidRPr="00E37C24">
                                                    <w:rPr>
                                                      <w:sz w:val="24"/>
                                                      <w:szCs w:val="24"/>
                                                      <w:vertAlign w:val="subscript"/>
                                                    </w:rPr>
                                                    <w:t>1</w:t>
                                                  </w:r>
                                                </w:p>
                                              </w:txbxContent>
                                            </wps:txbx>
                                            <wps:bodyPr rot="0" vert="horz" wrap="square" lIns="91440" tIns="45720" rIns="91440" bIns="45720" anchor="t" anchorCtr="0">
                                              <a:noAutofit/>
                                            </wps:bodyPr>
                                          </wps:wsp>
                                          <wps:wsp>
                                            <wps:cNvPr id="16076" name="Rectangle 16076"/>
                                            <wps:cNvSpPr/>
                                            <wps:spPr>
                                              <a:xfrm>
                                                <a:off x="94563" y="514350"/>
                                                <a:ext cx="552570" cy="205106"/>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77" name="Group 16077"/>
                                          <wpg:cNvGrpSpPr/>
                                          <wpg:grpSpPr>
                                            <a:xfrm>
                                              <a:off x="1742952" y="457200"/>
                                              <a:ext cx="543830" cy="191156"/>
                                              <a:chOff x="-771258" y="0"/>
                                              <a:chExt cx="557314" cy="205638"/>
                                            </a:xfrm>
                                          </wpg:grpSpPr>
                                          <wps:wsp>
                                            <wps:cNvPr id="16078" name="Oval 16078"/>
                                            <wps:cNvSpPr/>
                                            <wps:spPr>
                                              <a:xfrm>
                                                <a:off x="-771258"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9" name="Oval 16079"/>
                                            <wps:cNvSpPr/>
                                            <wps:spPr>
                                              <a:xfrm>
                                                <a:off x="-628383"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0" name="Oval 16080"/>
                                            <wps:cNvSpPr/>
                                            <wps:spPr>
                                              <a:xfrm>
                                                <a:off x="-495033"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0" name="Oval 16110"/>
                                            <wps:cNvSpPr/>
                                            <wps:spPr>
                                              <a:xfrm>
                                                <a:off x="-352158"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1" name="Rectangle 16111"/>
                                            <wps:cNvSpPr/>
                                            <wps:spPr>
                                              <a:xfrm>
                                                <a:off x="-771257" y="76200"/>
                                                <a:ext cx="552857" cy="12943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12" name="Group 16112"/>
                                          <wpg:cNvGrpSpPr/>
                                          <wpg:grpSpPr>
                                            <a:xfrm>
                                              <a:off x="790575" y="457200"/>
                                              <a:ext cx="543830" cy="191156"/>
                                              <a:chOff x="0" y="0"/>
                                              <a:chExt cx="557314" cy="205638"/>
                                            </a:xfrm>
                                          </wpg:grpSpPr>
                                          <wps:wsp>
                                            <wps:cNvPr id="16113" name="Oval 16113"/>
                                            <wps:cNvSpPr/>
                                            <wps:spPr>
                                              <a:xfrm>
                                                <a:off x="0"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4" name="Oval 16114"/>
                                            <wps:cNvSpPr/>
                                            <wps:spPr>
                                              <a:xfrm>
                                                <a:off x="142875"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 name="Oval 16115"/>
                                            <wps:cNvSpPr/>
                                            <wps:spPr>
                                              <a:xfrm>
                                                <a:off x="276225"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6" name="Oval 16116"/>
                                            <wps:cNvSpPr/>
                                            <wps:spPr>
                                              <a:xfrm>
                                                <a:off x="419100" y="0"/>
                                                <a:ext cx="138214" cy="12493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7" name="Rectangle 16117"/>
                                            <wps:cNvSpPr/>
                                            <wps:spPr>
                                              <a:xfrm>
                                                <a:off x="0" y="76200"/>
                                                <a:ext cx="552857" cy="12943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6118" name="Text Box 2"/>
                                      <wps:cNvSpPr txBox="1">
                                        <a:spLocks noChangeArrowheads="1"/>
                                      </wps:cNvSpPr>
                                      <wps:spPr bwMode="auto">
                                        <a:xfrm>
                                          <a:off x="3162444" y="972377"/>
                                          <a:ext cx="733917" cy="371818"/>
                                        </a:xfrm>
                                        <a:prstGeom prst="rect">
                                          <a:avLst/>
                                        </a:prstGeom>
                                        <a:noFill/>
                                        <a:ln w="9525">
                                          <a:noFill/>
                                          <a:miter lim="800000"/>
                                          <a:headEnd/>
                                          <a:tailEnd/>
                                        </a:ln>
                                      </wps:spPr>
                                      <wps:txbx>
                                        <w:txbxContent>
                                          <w:p w:rsidR="008E52E1" w:rsidRPr="00E37C24" w:rsidRDefault="008E52E1" w:rsidP="00B910F4">
                                            <w:pPr>
                                              <w:rPr>
                                                <w:sz w:val="24"/>
                                                <w:szCs w:val="24"/>
                                              </w:rPr>
                                            </w:pPr>
                                            <w:r>
                                              <w:rPr>
                                                <w:sz w:val="24"/>
                                                <w:szCs w:val="24"/>
                                              </w:rPr>
                                              <w:t>R</w:t>
                                            </w:r>
                                            <w:r>
                                              <w:rPr>
                                                <w:sz w:val="24"/>
                                                <w:szCs w:val="24"/>
                                                <w:vertAlign w:val="subscript"/>
                                              </w:rPr>
                                              <w:t>2</w:t>
                                            </w:r>
                                            <w:r>
                                              <w:rPr>
                                                <w:sz w:val="24"/>
                                                <w:szCs w:val="24"/>
                                              </w:rPr>
                                              <w:t>(1-s)/s</w:t>
                                            </w:r>
                                            <w:r w:rsidRPr="00E37C24">
                                              <w:rPr>
                                                <w:sz w:val="24"/>
                                                <w:szCs w:val="24"/>
                                              </w:rPr>
                                              <w:t xml:space="preserve"> </w:t>
                                            </w:r>
                                          </w:p>
                                        </w:txbxContent>
                                      </wps:txbx>
                                      <wps:bodyPr rot="0" vert="horz" wrap="square" lIns="91440" tIns="45720" rIns="91440" bIns="45720" anchor="t" anchorCtr="0">
                                        <a:noAutofit/>
                                      </wps:bodyPr>
                                    </wps:wsp>
                                  </wpg:grpSp>
                                  <wps:wsp>
                                    <wps:cNvPr id="16119" name="Text Box 2"/>
                                    <wps:cNvSpPr txBox="1">
                                      <a:spLocks noChangeArrowheads="1"/>
                                    </wps:cNvSpPr>
                                    <wps:spPr bwMode="auto">
                                      <a:xfrm>
                                        <a:off x="1914524" y="57150"/>
                                        <a:ext cx="645205" cy="318135"/>
                                      </a:xfrm>
                                      <a:prstGeom prst="rect">
                                        <a:avLst/>
                                      </a:prstGeom>
                                      <a:noFill/>
                                      <a:ln w="9525">
                                        <a:noFill/>
                                        <a:miter lim="800000"/>
                                        <a:headEnd/>
                                        <a:tailEnd/>
                                      </a:ln>
                                    </wps:spPr>
                                    <wps:txbx>
                                      <w:txbxContent>
                                        <w:p w:rsidR="008E52E1" w:rsidRPr="00E37C24" w:rsidRDefault="008E52E1" w:rsidP="00B910F4">
                                          <w:pPr>
                                            <w:rPr>
                                              <w:sz w:val="24"/>
                                              <w:szCs w:val="24"/>
                                            </w:rPr>
                                          </w:pPr>
                                          <w:r>
                                            <w:rPr>
                                              <w:sz w:val="24"/>
                                              <w:szCs w:val="24"/>
                                              <w:vertAlign w:val="subscript"/>
                                            </w:rPr>
                                            <w:t xml:space="preserve">       </w:t>
                                          </w:r>
                                          <w:r>
                                            <w:rPr>
                                              <w:sz w:val="24"/>
                                              <w:szCs w:val="24"/>
                                            </w:rPr>
                                            <w:t>X</w:t>
                                          </w:r>
                                          <w:r>
                                            <w:rPr>
                                              <w:sz w:val="24"/>
                                              <w:szCs w:val="24"/>
                                              <w:vertAlign w:val="subscript"/>
                                            </w:rPr>
                                            <w:t>2</w:t>
                                          </w:r>
                                          <w:r w:rsidRPr="00E37C24">
                                            <w:rPr>
                                              <w:sz w:val="24"/>
                                              <w:szCs w:val="24"/>
                                            </w:rPr>
                                            <w:t xml:space="preserve"> </w:t>
                                          </w:r>
                                        </w:p>
                                      </w:txbxContent>
                                    </wps:txbx>
                                    <wps:bodyPr rot="0" vert="horz" wrap="square" lIns="91440" tIns="45720" rIns="91440" bIns="45720" anchor="t" anchorCtr="0">
                                      <a:noAutofit/>
                                    </wps:bodyPr>
                                  </wps:wsp>
                                  <wps:wsp>
                                    <wps:cNvPr id="16121" name="Oval 16121"/>
                                    <wps:cNvSpPr/>
                                    <wps:spPr>
                                      <a:xfrm rot="5400000">
                                        <a:off x="1681163" y="985837"/>
                                        <a:ext cx="137795" cy="124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2" name="Oval 16122"/>
                                    <wps:cNvSpPr/>
                                    <wps:spPr>
                                      <a:xfrm rot="5400000">
                                        <a:off x="1681163" y="1128712"/>
                                        <a:ext cx="137795" cy="124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3" name="Oval 16123"/>
                                    <wps:cNvSpPr/>
                                    <wps:spPr>
                                      <a:xfrm rot="5400000">
                                        <a:off x="1681163" y="1262062"/>
                                        <a:ext cx="137795" cy="124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1" name="Oval 16131"/>
                                    <wps:cNvSpPr/>
                                    <wps:spPr>
                                      <a:xfrm rot="5400000">
                                        <a:off x="1681163" y="1404937"/>
                                        <a:ext cx="137795" cy="124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2" name="Rectangle 16132"/>
                                    <wps:cNvSpPr/>
                                    <wps:spPr>
                                      <a:xfrm rot="5400000">
                                        <a:off x="1395413" y="1185862"/>
                                        <a:ext cx="552450" cy="142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4" name="Text Box 2"/>
                                    <wps:cNvSpPr txBox="1">
                                      <a:spLocks noChangeArrowheads="1"/>
                                    </wps:cNvSpPr>
                                    <wps:spPr bwMode="auto">
                                      <a:xfrm>
                                        <a:off x="1857375" y="1123950"/>
                                        <a:ext cx="500704" cy="400050"/>
                                      </a:xfrm>
                                      <a:prstGeom prst="rect">
                                        <a:avLst/>
                                      </a:prstGeom>
                                      <a:noFill/>
                                      <a:ln w="9525">
                                        <a:noFill/>
                                        <a:miter lim="800000"/>
                                        <a:headEnd/>
                                        <a:tailEnd/>
                                      </a:ln>
                                    </wps:spPr>
                                    <wps:txbx>
                                      <w:txbxContent>
                                        <w:p w:rsidR="008E52E1" w:rsidRPr="008556AD" w:rsidRDefault="008E52E1" w:rsidP="00B910F4">
                                          <w:r>
                                            <w:t>X</w:t>
                                          </w:r>
                                          <w:r>
                                            <w:rPr>
                                              <w:vertAlign w:val="subscript"/>
                                            </w:rPr>
                                            <w:t>m</w:t>
                                          </w:r>
                                          <w:r>
                                            <w:t xml:space="preserve"> </w:t>
                                          </w:r>
                                        </w:p>
                                      </w:txbxContent>
                                    </wps:txbx>
                                    <wps:bodyPr rot="0" vert="horz" wrap="square" lIns="91440" tIns="45720" rIns="91440" bIns="45720" anchor="t" anchorCtr="0">
                                      <a:noAutofit/>
                                    </wps:bodyPr>
                                  </wps:wsp>
                                  <wps:wsp>
                                    <wps:cNvPr id="16135" name="Text Box 2"/>
                                    <wps:cNvSpPr txBox="1">
                                      <a:spLocks noChangeArrowheads="1"/>
                                    </wps:cNvSpPr>
                                    <wps:spPr bwMode="auto">
                                      <a:xfrm>
                                        <a:off x="1670957" y="533400"/>
                                        <a:ext cx="463550" cy="316230"/>
                                      </a:xfrm>
                                      <a:prstGeom prst="rect">
                                        <a:avLst/>
                                      </a:prstGeom>
                                      <a:noFill/>
                                      <a:ln w="9525">
                                        <a:noFill/>
                                        <a:miter lim="800000"/>
                                        <a:headEnd/>
                                        <a:tailEnd/>
                                      </a:ln>
                                    </wps:spPr>
                                    <wps:txbx>
                                      <w:txbxContent>
                                        <w:p w:rsidR="008E52E1" w:rsidRPr="008556AD" w:rsidRDefault="008E52E1" w:rsidP="00B910F4">
                                          <w:r>
                                            <w:t>I</w:t>
                                          </w:r>
                                          <w:r>
                                            <w:rPr>
                                              <w:vertAlign w:val="subscript"/>
                                            </w:rPr>
                                            <w:t xml:space="preserve">ϕ </w:t>
                                          </w:r>
                                          <w:r>
                                            <w:t xml:space="preserve"> </w:t>
                                          </w:r>
                                        </w:p>
                                      </w:txbxContent>
                                    </wps:txbx>
                                    <wps:bodyPr rot="0" vert="horz" wrap="square" lIns="91440" tIns="45720" rIns="91440" bIns="45720" anchor="t" anchorCtr="0">
                                      <a:noAutofit/>
                                    </wps:bodyPr>
                                  </wps:wsp>
                                  <wps:wsp>
                                    <wps:cNvPr id="16136" name="Text Box 2"/>
                                    <wps:cNvSpPr txBox="1">
                                      <a:spLocks noChangeArrowheads="1"/>
                                    </wps:cNvSpPr>
                                    <wps:spPr bwMode="auto">
                                      <a:xfrm>
                                        <a:off x="9525" y="57145"/>
                                        <a:ext cx="463550" cy="316230"/>
                                      </a:xfrm>
                                      <a:prstGeom prst="rect">
                                        <a:avLst/>
                                      </a:prstGeom>
                                      <a:noFill/>
                                      <a:ln w="9525">
                                        <a:noFill/>
                                        <a:miter lim="800000"/>
                                        <a:headEnd/>
                                        <a:tailEnd/>
                                      </a:ln>
                                    </wps:spPr>
                                    <wps:txbx>
                                      <w:txbxContent>
                                        <w:p w:rsidR="008E52E1" w:rsidRPr="008556AD" w:rsidRDefault="008E52E1" w:rsidP="00B910F4">
                                          <w:r>
                                            <w:t>I</w:t>
                                          </w:r>
                                          <w:r>
                                            <w:rPr>
                                              <w:vertAlign w:val="subscript"/>
                                            </w:rPr>
                                            <w:t xml:space="preserve">1 </w:t>
                                          </w:r>
                                          <w:r>
                                            <w:t xml:space="preserve"> </w:t>
                                          </w:r>
                                        </w:p>
                                      </w:txbxContent>
                                    </wps:txbx>
                                    <wps:bodyPr rot="0" vert="horz" wrap="square" lIns="91440" tIns="45720" rIns="91440" bIns="45720" anchor="t" anchorCtr="0">
                                      <a:noAutofit/>
                                    </wps:bodyPr>
                                  </wps:wsp>
                                  <wps:wsp>
                                    <wps:cNvPr id="16137" name="Text Box 2"/>
                                    <wps:cNvSpPr txBox="1">
                                      <a:spLocks noChangeArrowheads="1"/>
                                    </wps:cNvSpPr>
                                    <wps:spPr bwMode="auto">
                                      <a:xfrm>
                                        <a:off x="1647825" y="171450"/>
                                        <a:ext cx="463550" cy="316230"/>
                                      </a:xfrm>
                                      <a:prstGeom prst="rect">
                                        <a:avLst/>
                                      </a:prstGeom>
                                      <a:noFill/>
                                      <a:ln w="9525">
                                        <a:noFill/>
                                        <a:miter lim="800000"/>
                                        <a:headEnd/>
                                        <a:tailEnd/>
                                      </a:ln>
                                    </wps:spPr>
                                    <wps:txbx>
                                      <w:txbxContent>
                                        <w:p w:rsidR="008E52E1" w:rsidRPr="008556AD" w:rsidRDefault="008E52E1" w:rsidP="00B910F4">
                                          <w:r>
                                            <w:t>I</w:t>
                                          </w:r>
                                          <w:r>
                                            <w:rPr>
                                              <w:vertAlign w:val="subscript"/>
                                            </w:rPr>
                                            <w:t xml:space="preserve">2 </w:t>
                                          </w:r>
                                          <w:r>
                                            <w:t xml:space="preserve"> </w:t>
                                          </w:r>
                                        </w:p>
                                      </w:txbxContent>
                                    </wps:txbx>
                                    <wps:bodyPr rot="0" vert="horz" wrap="square" lIns="91440" tIns="45720" rIns="91440" bIns="45720" anchor="t" anchorCtr="0">
                                      <a:noAutofit/>
                                    </wps:bodyPr>
                                  </wps:wsp>
                                  <wps:wsp>
                                    <wps:cNvPr id="16138" name="Straight Arrow Connector 16138"/>
                                    <wps:cNvCnPr/>
                                    <wps:spPr>
                                      <a:xfrm>
                                        <a:off x="1743075" y="438150"/>
                                        <a:ext cx="17272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139" name="Straight Arrow Connector 16139"/>
                                  <wps:cNvCnPr/>
                                  <wps:spPr>
                                    <a:xfrm flipV="1">
                                      <a:off x="3085106" y="675861"/>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6140" name="Straight Connector 16140"/>
                              <wps:cNvCnPr/>
                              <wps:spPr>
                                <a:xfrm>
                                  <a:off x="3371353" y="437322"/>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41" name="Straight Connector 16141"/>
                              <wps:cNvCnPr/>
                              <wps:spPr>
                                <a:xfrm>
                                  <a:off x="3371353" y="1343771"/>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16142" name="Straight Connector 16142"/>
                        <wps:cNvCnPr/>
                        <wps:spPr>
                          <a:xfrm>
                            <a:off x="3267075" y="381000"/>
                            <a:ext cx="131737" cy="95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930DFC" id="Group 15930" o:spid="_x0000_s1027" style="position:absolute;left:0;text-align:left;margin-left:39.75pt;margin-top:29.2pt;width:327.75pt;height:146.25pt;z-index:251727872" coordsize="41624,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">
                <v:group id="Group 15931" o:spid="_x0000_s1028" style="position:absolute;width:41624;height:18573" coordsize="41624,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">
                  <v:group id="Group 15932" o:spid="_x0000_s1029" style="position:absolute;left:26289;top:95;width:6451;height:4858" coordorigin="12954" coordsize="6451,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">
                    <v:shape id="_x0000_s1030" type="#_x0000_t202" style="position:absolute;left:12954;width:645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" filled="f" stroked="f">
                      <v:textbox>
                        <w:txbxContent>
                          <w:p w:rsidR="008E52E1" w:rsidRPr="00E37C24" w:rsidRDefault="008E52E1" w:rsidP="00B910F4">
                            <w:pPr>
                              <w:rPr>
                                <w:sz w:val="24"/>
                                <w:szCs w:val="24"/>
                              </w:rPr>
                            </w:pPr>
                            <w:r>
                              <w:rPr>
                                <w:sz w:val="24"/>
                                <w:szCs w:val="24"/>
                                <w:vertAlign w:val="subscript"/>
                              </w:rPr>
                              <w:t xml:space="preserve">       </w:t>
                            </w:r>
                            <w:r>
                              <w:rPr>
                                <w:sz w:val="24"/>
                                <w:szCs w:val="24"/>
                              </w:rPr>
                              <w:t>R</w:t>
                            </w:r>
                            <w:r>
                              <w:rPr>
                                <w:sz w:val="24"/>
                                <w:szCs w:val="24"/>
                                <w:vertAlign w:val="subscript"/>
                              </w:rPr>
                              <w:t>2</w:t>
                            </w:r>
                            <w:r w:rsidRPr="00E37C24">
                              <w:rPr>
                                <w:sz w:val="24"/>
                                <w:szCs w:val="24"/>
                              </w:rPr>
                              <w:t xml:space="preserve"> </w:t>
                            </w:r>
                          </w:p>
                        </w:txbxContent>
                      </v:textbox>
                    </v:shape>
                    <v:rect id="Rectangle 15935" o:spid="_x0000_s1031" style="position:absolute;left:13957;top:2952;width:5389;height: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" fillcolor="white [3212]" strokecolor="#5b9bd5 [3204]" strokeweight="1pt"/>
                  </v:group>
                  <v:group id="Group 15954" o:spid="_x0000_s1032" style="position:absolute;width:41624;height:18573" coordorigin="-285,571" coordsize="41624,1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">
                    <v:rect id="Rectangle 15956" o:spid="_x0000_s1033" style="position:absolute;left:30930;top:9700;width:5390;height:19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" fillcolor="white [3212]" strokecolor="#5b9bd5 [3204]" strokeweight="1pt"/>
                    <v:group id="Group 15964" o:spid="_x0000_s1034" style="position:absolute;left:-285;top:571;width:41623;height:18581" coordorigin="-285,571" coordsize="41624,1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">
                      <v:group id="Group 15965" o:spid="_x0000_s1035" style="position:absolute;left:-285;top:571;width:41623;height:18510" coordorigin="-285,571" coordsize="41624,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">
                        <v:shapetype id="_x0000_t32" coordsize="21600,21600" o:spt="32" o:oned="t" path="m,l21600,21600e" filled="f">
                          <v:path arrowok="t" fillok="f" o:connecttype="none"/>
                          <o:lock v:ext="edit" shapetype="t"/>
                        </v:shapetype>
                        <v:shape id="Straight Arrow Connector 15966" o:spid="_x0000_s1036" type="#_x0000_t32" style="position:absolute;left:17174;top:5724;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" strokecolor="#5b9bd5 [3204]" strokeweight=".5pt">
                          <v:stroke endarrow="block" joinstyle="miter"/>
                        </v:shape>
                        <v:shape id="Straight Arrow Connector 15967" o:spid="_x0000_s1037" type="#_x0000_t32" style="position:absolute;left:1017;top:4468;width:14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" strokecolor="#5b9bd5 [3204]" strokeweight=".5pt">
                          <v:stroke endarrow="block" joinstyle="miter"/>
                        </v:shape>
                        <v:group id="Group 16064" o:spid="_x0000_s1038" style="position:absolute;left:-285;top:571;width:41623;height:18510" coordorigin="-285,571" coordsize="41624,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">
                          <v:group id="Group 16065" o:spid="_x0000_s1039" style="position:absolute;left:-285;top:571;width:41623;height:18510" coordorigin="-285,571" coordsize="41624,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">
                            <v:line id="Straight Connector 16066" o:spid="_x0000_s1040" style="position:absolute;visibility:visible;mso-wrap-style:square" from="17145,4422" to="17240,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" strokecolor="#5b9bd5 [3204]" strokeweight=".5pt">
                              <v:stroke joinstyle="miter"/>
                            </v:line>
                            <v:group id="Group 16067" o:spid="_x0000_s1041" style="position:absolute;left:-285;top:571;width:41623;height:18510" coordorigin="-2667,1584" coordsize="41631,1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">
                              <v:group id="Group 16068" o:spid="_x0000_s1042" style="position:absolute;left:-2667;top:1584;width:33914;height:18513" coordorigin="-2667,1584" coordsize="33915,1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">
                                <v:line id="Straight Connector 16069" o:spid="_x0000_s1043" style="position:absolute;visibility:visible;mso-wrap-style:square" from="-1824,20038" to="31247,2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" strokecolor="#5b9bd5 [3204]" strokeweight=".5pt">
                                  <v:stroke joinstyle="miter"/>
                                </v:line>
                                <v:group id="Group 16070" o:spid="_x0000_s1044" style="position:absolute;left:-2667;top:1584;width:27340;height:18513" coordorigin="-2667,1584" coordsize="27341,1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">
                                  <v:line id="Straight Connector 16071" o:spid="_x0000_s1045" style="position:absolute;visibility:visible;mso-wrap-style:square" from="-2381,5399" to="-2288,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" strokecolor="#5b9bd5 [3204]" strokeweight=".5pt">
                                    <v:stroke startarrow="open" joinstyle="miter"/>
                                  </v:line>
                                  <v:group id="Group 16072" o:spid="_x0000_s1046" style="position:absolute;left:-2667;top:1584;width:27340;height:12940" coordorigin="-2929,1934" coordsize="28022,13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">
                                    <v:line id="Straight Connector 16073" o:spid="_x0000_s1047" style="position:absolute;flip:y;visibility:visible;mso-wrap-style:square" from="-2929,6034" to="25093,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" strokecolor="#5b9bd5 [3204]" strokeweight=".5pt">
                                      <v:stroke joinstyle="miter"/>
                                    </v:line>
                                    <v:shape id="_x0000_s1048" type="#_x0000_t202" style="position:absolute;left:1464;top:1934;width:137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" filled="f" stroked="f">
                                      <v:textbox>
                                        <w:txbxContent>
                                          <w:p w:rsidR="008E52E1" w:rsidRPr="00E37C24" w:rsidRDefault="008E52E1" w:rsidP="00B910F4">
                                            <w:pPr>
                                              <w:rPr>
                                                <w:sz w:val="24"/>
                                                <w:szCs w:val="24"/>
                                              </w:rPr>
                                            </w:pPr>
                                            <w:r>
                                              <w:rPr>
                                                <w:sz w:val="24"/>
                                                <w:szCs w:val="24"/>
                                              </w:rPr>
                                              <w:t>R</w:t>
                                            </w:r>
                                            <w:r w:rsidRPr="00E37C24">
                                              <w:rPr>
                                                <w:sz w:val="24"/>
                                                <w:szCs w:val="24"/>
                                                <w:vertAlign w:val="subscript"/>
                                              </w:rPr>
                                              <w:t>1</w:t>
                                            </w:r>
                                            <w:r>
                                              <w:rPr>
                                                <w:sz w:val="24"/>
                                                <w:szCs w:val="24"/>
                                                <w:vertAlign w:val="subscript"/>
                                              </w:rPr>
                                              <w:t xml:space="preserve">                     </w:t>
                                            </w:r>
                                            <w:r>
                                              <w:rPr>
                                                <w:sz w:val="24"/>
                                                <w:szCs w:val="24"/>
                                              </w:rPr>
                                              <w:t>X</w:t>
                                            </w:r>
                                            <w:r>
                                              <w:rPr>
                                                <w:sz w:val="24"/>
                                                <w:szCs w:val="24"/>
                                                <w:vertAlign w:val="subscript"/>
                                              </w:rPr>
                                              <w:t>1</w:t>
                                            </w:r>
                                            <w:r w:rsidRPr="00E37C24">
                                              <w:rPr>
                                                <w:sz w:val="24"/>
                                                <w:szCs w:val="24"/>
                                              </w:rPr>
                                              <w:t xml:space="preserve"> </w:t>
                                            </w:r>
                                          </w:p>
                                        </w:txbxContent>
                                      </v:textbox>
                                    </v:shape>
                                    <v:shape id="_x0000_s1049" type="#_x0000_t202" style="position:absolute;left:-2636;top:11856;width:5713;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" filled="f" stroked="f">
                                      <v:textbox>
                                        <w:txbxContent>
                                          <w:p w:rsidR="008E52E1" w:rsidRPr="00B10E6A" w:rsidRDefault="008E52E1" w:rsidP="00B910F4">
                                            <w:pPr>
                                              <w:rPr>
                                                <w:sz w:val="24"/>
                                                <w:szCs w:val="24"/>
                                                <w:vertAlign w:val="subscript"/>
                                              </w:rPr>
                                            </w:pPr>
                                            <w:r w:rsidRPr="00E37C24">
                                              <w:rPr>
                                                <w:sz w:val="24"/>
                                                <w:szCs w:val="24"/>
                                              </w:rPr>
                                              <w:t>V</w:t>
                                            </w:r>
                                            <w:r w:rsidRPr="00E37C24">
                                              <w:rPr>
                                                <w:sz w:val="24"/>
                                                <w:szCs w:val="24"/>
                                                <w:vertAlign w:val="subscript"/>
                                              </w:rPr>
                                              <w:t>1</w:t>
                                            </w:r>
                                          </w:p>
                                        </w:txbxContent>
                                      </v:textbox>
                                    </v:shape>
                                    <v:rect id="Rectangle 16076" o:spid="_x0000_s1050" style="position:absolute;left:945;top:5143;width:552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" fillcolor="white [3212]" strokecolor="#5b9bd5 [3204]" strokeweight="1pt"/>
                                  </v:group>
                                  <v:group id="Group 16077" o:spid="_x0000_s1051" style="position:absolute;left:17429;top:4572;width:5438;height:1911" coordorigin="-7712" coordsize="5573,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">
                                    <v:oval id="Oval 16078" o:spid="_x0000_s1052" style="position:absolute;left:-7712;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" filled="f" strokecolor="#1f4d78 [1604]" strokeweight="1pt">
                                      <v:stroke joinstyle="miter"/>
                                    </v:oval>
                                    <v:oval id="Oval 16079" o:spid="_x0000_s1053" style="position:absolute;left:-6283;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" filled="f" strokecolor="#1f4d78 [1604]" strokeweight="1pt">
                                      <v:stroke joinstyle="miter"/>
                                    </v:oval>
                                    <v:oval id="Oval 16080" o:spid="_x0000_s1054" style="position:absolute;left:-4950;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" filled="f" strokecolor="#1f4d78 [1604]" strokeweight="1pt">
                                      <v:stroke joinstyle="miter"/>
                                    </v:oval>
                                    <v:oval id="Oval 16110" o:spid="_x0000_s1055" style="position:absolute;left:-3521;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" filled="f" strokecolor="#1f4d78 [1604]" strokeweight="1pt">
                                      <v:stroke joinstyle="miter"/>
                                    </v:oval>
                                    <v:rect id="Rectangle 16111" o:spid="_x0000_s1056" style="position:absolute;left:-7712;top:762;width:5528;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" fillcolor="white [3212]" stroked="f" strokeweight="1pt"/>
                                  </v:group>
                                  <v:group id="Group 16112" o:spid="_x0000_s1057" style="position:absolute;left:7905;top:4572;width:5439;height:1911" coordsize="5573,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">
                                    <v:oval id="Oval 16113" o:spid="_x0000_s1058" style="position:absolute;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" filled="f" strokecolor="#1f4d78 [1604]" strokeweight="1pt">
                                      <v:stroke joinstyle="miter"/>
                                    </v:oval>
                                    <v:oval id="Oval 16114" o:spid="_x0000_s1059" style="position:absolute;left:1428;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" filled="f" strokecolor="#1f4d78 [1604]" strokeweight="1pt">
                                      <v:stroke joinstyle="miter"/>
                                    </v:oval>
                                    <v:oval id="Oval 16115" o:spid="_x0000_s1060" style="position:absolute;left:2762;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" filled="f" strokecolor="#1f4d78 [1604]" strokeweight="1pt">
                                      <v:stroke joinstyle="miter"/>
                                    </v:oval>
                                    <v:oval id="Oval 16116" o:spid="_x0000_s1061" style="position:absolute;left:4191;width:1382;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" filled="f" strokecolor="#1f4d78 [1604]" strokeweight="1pt">
                                      <v:stroke joinstyle="miter"/>
                                    </v:oval>
                                    <v:rect id="Rectangle 16117" o:spid="_x0000_s1062" style="position:absolute;top:762;width:5528;height:1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" fillcolor="white [3212]" stroked="f" strokeweight="1pt"/>
                                  </v:group>
                                </v:group>
                              </v:group>
                              <v:shape id="_x0000_s1063" type="#_x0000_t202" style="position:absolute;left:31624;top:9723;width:7339;height: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" filled="f" stroked="f">
                                <v:textbox>
                                  <w:txbxContent>
                                    <w:p w:rsidR="008E52E1" w:rsidRPr="00E37C24" w:rsidRDefault="008E52E1" w:rsidP="00B910F4">
                                      <w:pPr>
                                        <w:rPr>
                                          <w:sz w:val="24"/>
                                          <w:szCs w:val="24"/>
                                        </w:rPr>
                                      </w:pPr>
                                      <w:r>
                                        <w:rPr>
                                          <w:sz w:val="24"/>
                                          <w:szCs w:val="24"/>
                                        </w:rPr>
                                        <w:t>R</w:t>
                                      </w:r>
                                      <w:r>
                                        <w:rPr>
                                          <w:sz w:val="24"/>
                                          <w:szCs w:val="24"/>
                                          <w:vertAlign w:val="subscript"/>
                                        </w:rPr>
                                        <w:t>2</w:t>
                                      </w:r>
                                      <w:r>
                                        <w:rPr>
                                          <w:sz w:val="24"/>
                                          <w:szCs w:val="24"/>
                                        </w:rPr>
                                        <w:t>(1-s)/s</w:t>
                                      </w:r>
                                      <w:r w:rsidRPr="00E37C24">
                                        <w:rPr>
                                          <w:sz w:val="24"/>
                                          <w:szCs w:val="24"/>
                                        </w:rPr>
                                        <w:t xml:space="preserve"> </w:t>
                                      </w:r>
                                    </w:p>
                                  </w:txbxContent>
                                </v:textbox>
                              </v:shape>
                            </v:group>
                            <v:shape id="_x0000_s1064" type="#_x0000_t202" style="position:absolute;left:19145;top:571;width:6452;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" filled="f" stroked="f">
                              <v:textbox>
                                <w:txbxContent>
                                  <w:p w:rsidR="008E52E1" w:rsidRPr="00E37C24" w:rsidRDefault="008E52E1" w:rsidP="00B910F4">
                                    <w:pPr>
                                      <w:rPr>
                                        <w:sz w:val="24"/>
                                        <w:szCs w:val="24"/>
                                      </w:rPr>
                                    </w:pPr>
                                    <w:r>
                                      <w:rPr>
                                        <w:sz w:val="24"/>
                                        <w:szCs w:val="24"/>
                                        <w:vertAlign w:val="subscript"/>
                                      </w:rPr>
                                      <w:t xml:space="preserve">       </w:t>
                                    </w:r>
                                    <w:r>
                                      <w:rPr>
                                        <w:sz w:val="24"/>
                                        <w:szCs w:val="24"/>
                                      </w:rPr>
                                      <w:t>X</w:t>
                                    </w:r>
                                    <w:r>
                                      <w:rPr>
                                        <w:sz w:val="24"/>
                                        <w:szCs w:val="24"/>
                                        <w:vertAlign w:val="subscript"/>
                                      </w:rPr>
                                      <w:t>2</w:t>
                                    </w:r>
                                    <w:r w:rsidRPr="00E37C24">
                                      <w:rPr>
                                        <w:sz w:val="24"/>
                                        <w:szCs w:val="24"/>
                                      </w:rPr>
                                      <w:t xml:space="preserve"> </w:t>
                                    </w:r>
                                  </w:p>
                                </w:txbxContent>
                              </v:textbox>
                            </v:shape>
                            <v:oval id="Oval 16121" o:spid="_x0000_s1065" style="position:absolute;left:16811;top:9858;width:1378;height:12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" filled="f" strokecolor="#1f4d78 [1604]" strokeweight="1pt">
                              <v:stroke joinstyle="miter"/>
                            </v:oval>
                            <v:oval id="Oval 16122" o:spid="_x0000_s1066" style="position:absolute;left:16811;top:11287;width:1378;height:12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" filled="f" strokecolor="#1f4d78 [1604]" strokeweight="1pt">
                              <v:stroke joinstyle="miter"/>
                            </v:oval>
                            <v:oval id="Oval 16123" o:spid="_x0000_s1067" style="position:absolute;left:16811;top:12620;width:1378;height:12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" filled="f" strokecolor="#1f4d78 [1604]" strokeweight="1pt">
                              <v:stroke joinstyle="miter"/>
                            </v:oval>
                            <v:oval id="Oval 16131" o:spid="_x0000_s1068" style="position:absolute;left:16811;top:14049;width:1378;height:12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" filled="f" strokecolor="#1f4d78 [1604]" strokeweight="1pt">
                              <v:stroke joinstyle="miter"/>
                            </v:oval>
                            <v:rect id="Rectangle 16132" o:spid="_x0000_s1069" style="position:absolute;left:13953;top:11859;width:5525;height:14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" fillcolor="white [3212]" stroked="f" strokeweight="1pt"/>
                            <v:shape id="_x0000_s1070" type="#_x0000_t202" style="position:absolute;left:18573;top:11239;width:5007;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" filled="f" stroked="f">
                              <v:textbox>
                                <w:txbxContent>
                                  <w:p w:rsidR="008E52E1" w:rsidRPr="008556AD" w:rsidRDefault="008E52E1" w:rsidP="00B910F4">
                                    <w:r>
                                      <w:t>X</w:t>
                                    </w:r>
                                    <w:r>
                                      <w:rPr>
                                        <w:vertAlign w:val="subscript"/>
                                      </w:rPr>
                                      <w:t>m</w:t>
                                    </w:r>
                                    <w:r>
                                      <w:t xml:space="preserve"> </w:t>
                                    </w:r>
                                  </w:p>
                                </w:txbxContent>
                              </v:textbox>
                            </v:shape>
                            <v:shape id="_x0000_s1071" type="#_x0000_t202" style="position:absolute;left:16709;top:5334;width:4636;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" filled="f" stroked="f">
                              <v:textbox>
                                <w:txbxContent>
                                  <w:p w:rsidR="008E52E1" w:rsidRPr="008556AD" w:rsidRDefault="008E52E1" w:rsidP="00B910F4">
                                    <w:r>
                                      <w:t>I</w:t>
                                    </w:r>
                                    <w:r>
                                      <w:rPr>
                                        <w:vertAlign w:val="subscript"/>
                                      </w:rPr>
                                      <w:t xml:space="preserve">ϕ </w:t>
                                    </w:r>
                                    <w:r>
                                      <w:t xml:space="preserve"> </w:t>
                                    </w:r>
                                  </w:p>
                                </w:txbxContent>
                              </v:textbox>
                            </v:shape>
                            <v:shape id="_x0000_s1072" type="#_x0000_t202" style="position:absolute;left:95;top:571;width:4635;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" filled="f" stroked="f">
                              <v:textbox>
                                <w:txbxContent>
                                  <w:p w:rsidR="008E52E1" w:rsidRPr="008556AD" w:rsidRDefault="008E52E1" w:rsidP="00B910F4">
                                    <w:r>
                                      <w:t>I</w:t>
                                    </w:r>
                                    <w:r>
                                      <w:rPr>
                                        <w:vertAlign w:val="subscript"/>
                                      </w:rPr>
                                      <w:t xml:space="preserve">1 </w:t>
                                    </w:r>
                                    <w:r>
                                      <w:t xml:space="preserve"> </w:t>
                                    </w:r>
                                  </w:p>
                                </w:txbxContent>
                              </v:textbox>
                            </v:shape>
                            <v:shape id="_x0000_s1073" type="#_x0000_t202" style="position:absolute;left:16478;top:1714;width:4635;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" filled="f" stroked="f">
                              <v:textbox>
                                <w:txbxContent>
                                  <w:p w:rsidR="008E52E1" w:rsidRPr="008556AD" w:rsidRDefault="008E52E1" w:rsidP="00B910F4">
                                    <w:r>
                                      <w:t>I</w:t>
                                    </w:r>
                                    <w:r>
                                      <w:rPr>
                                        <w:vertAlign w:val="subscript"/>
                                      </w:rPr>
                                      <w:t xml:space="preserve">2 </w:t>
                                    </w:r>
                                    <w:r>
                                      <w:t xml:space="preserve"> </w:t>
                                    </w:r>
                                  </w:p>
                                </w:txbxContent>
                              </v:textbox>
                            </v:shape>
                            <v:shape id="Straight Arrow Connector 16138" o:spid="_x0000_s1074" type="#_x0000_t32" style="position:absolute;left:17430;top:4381;width:172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" strokecolor="#5b9bd5 [3204]" strokeweight=".5pt">
                              <v:stroke endarrow="block" joinstyle="miter"/>
                            </v:shape>
                          </v:group>
                          <v:shape id="Straight Arrow Connector 16139" o:spid="_x0000_s1075" type="#_x0000_t32" style="position:absolute;left:30851;top:6758;width:5715;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" strokecolor="#5b9bd5 [3204]" strokeweight=".5pt">
                            <v:stroke endarrow="block" joinstyle="miter"/>
                          </v:shape>
                        </v:group>
                      </v:group>
                      <v:line id="Straight Connector 16140" o:spid="_x0000_s1076" style="position:absolute;visibility:visible;mso-wrap-style:square" from="33713,4373" to="33713,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" strokecolor="#5b9bd5 [3204]" strokeweight=".5pt">
                        <v:stroke joinstyle="miter"/>
                      </v:line>
                      <v:line id="Straight Connector 16141" o:spid="_x0000_s1077" style="position:absolute;visibility:visible;mso-wrap-style:square" from="33713,13437" to="33713,1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" strokecolor="#5b9bd5 [3204]" strokeweight=".5pt">
                        <v:stroke joinstyle="miter"/>
                      </v:line>
                    </v:group>
                  </v:group>
                </v:group>
                <v:line id="Straight Connector 16142" o:spid="_x0000_s1078" style="position:absolute;visibility:visible;mso-wrap-style:square" from="32670,3810" to="33988,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" strokecolor="#5b9bd5 [3204]" strokeweight=".5pt">
                  <v:stroke joinstyle="miter"/>
                </v:line>
                <w10:wrap type="topAndBottom"/>
              </v:group>
            </w:pict>
          </mc:Fallback>
        </mc:AlternateContent>
      </w:r>
    </w:p>
    <w:p w:rsidR="003151FA" w:rsidRDefault="003151FA" w:rsidP="003151FA">
      <w:bookmarkStart w:id="2" w:name="_Toc508809514"/>
    </w:p>
    <w:p w:rsidR="00570B64" w:rsidRDefault="006C03F3" w:rsidP="00664EA8">
      <w:pPr>
        <w:pStyle w:val="Heading2"/>
      </w:pPr>
      <w:r>
        <w:t>Induction M</w:t>
      </w:r>
      <w:r w:rsidR="00DF13BD">
        <w:t xml:space="preserve">otor </w:t>
      </w:r>
      <w:r w:rsidR="006C0AB8">
        <w:t>DC Test</w:t>
      </w:r>
      <w:bookmarkEnd w:id="2"/>
    </w:p>
    <w:p w:rsidR="00F55F99" w:rsidRDefault="00F55F99" w:rsidP="006C0AB8">
      <w:r>
        <w:t xml:space="preserve">Figure 2 shows an induction motor with three phase windings (A, B, C) on the stator and three windings (a, b, c) on the rotor. </w:t>
      </w:r>
      <w:r w:rsidRPr="006308D5">
        <w:rPr>
          <w:color w:val="FF0000"/>
        </w:rPr>
        <w:t xml:space="preserve">Identify these in the diagram. </w:t>
      </w:r>
    </w:p>
    <w:p w:rsidR="006308D5" w:rsidRDefault="006308D5" w:rsidP="006C0AB8">
      <w:r>
        <w:t>Each phase winding will have a resistance, R</w:t>
      </w:r>
      <w:r>
        <w:rPr>
          <w:vertAlign w:val="subscript"/>
        </w:rPr>
        <w:t>1</w:t>
      </w:r>
      <w:r>
        <w:t>.</w:t>
      </w:r>
    </w:p>
    <w:p w:rsidR="00F55F99" w:rsidRDefault="006308D5" w:rsidP="006C0AB8">
      <w:r>
        <w:t xml:space="preserve"> </w:t>
      </w:r>
      <w:r w:rsidR="00F55F99">
        <w:t>The diagram shows a dc volt</w:t>
      </w:r>
      <w:r>
        <w:t>age supply across phase A and B, that is voltage V</w:t>
      </w:r>
      <w:r>
        <w:rPr>
          <w:vertAlign w:val="subscript"/>
        </w:rPr>
        <w:t>DC</w:t>
      </w:r>
      <w:r>
        <w:t xml:space="preserve"> is across two windings ( 2*R</w:t>
      </w:r>
      <w:r>
        <w:rPr>
          <w:vertAlign w:val="subscript"/>
        </w:rPr>
        <w:t>1</w:t>
      </w:r>
      <w:r>
        <w:t xml:space="preserve">).  Phase C is connected to ground. </w:t>
      </w:r>
    </w:p>
    <w:p w:rsidR="006308D5" w:rsidRDefault="006C0AB8" w:rsidP="006308D5">
      <w:r>
        <w:t>This test is done in order to provide the stator resistance, R</w:t>
      </w:r>
      <w:r>
        <w:rPr>
          <w:vertAlign w:val="subscript"/>
        </w:rPr>
        <w:t>1</w:t>
      </w:r>
      <w:r w:rsidR="006308D5">
        <w:t xml:space="preserve"> and for the DC test, the current is reduced to produce rated current (operating current condition). To reduce the current to near rated current, additional resistors are included in the series path of the phase windings. </w:t>
      </w:r>
    </w:p>
    <w:p w:rsidR="006308D5" w:rsidRDefault="006308D5" w:rsidP="006308D5">
      <w:r>
        <w:lastRenderedPageBreak/>
        <w:t>Identify the measurement blocks for voltage (across which points?), current and how the resistor value, R</w:t>
      </w:r>
      <w:r>
        <w:rPr>
          <w:vertAlign w:val="subscript"/>
        </w:rPr>
        <w:t>1</w:t>
      </w:r>
      <w:r>
        <w:t xml:space="preserve">,  has been calculated. </w:t>
      </w:r>
    </w:p>
    <w:p w:rsidR="006C0AB8" w:rsidRDefault="006C0AB8" w:rsidP="006C0AB8"/>
    <w:p w:rsidR="00F62FF7" w:rsidRDefault="001D511C" w:rsidP="00F62FF7">
      <w:pPr>
        <w:keepNext/>
      </w:pPr>
      <w:r>
        <w:rPr>
          <w:noProof/>
          <w:lang w:eastAsia="en-GB"/>
        </w:rPr>
        <w:drawing>
          <wp:inline distT="0" distB="0" distL="0" distR="0" wp14:anchorId="7179C593" wp14:editId="679D7B61">
            <wp:extent cx="5731510" cy="3617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17595"/>
                    </a:xfrm>
                    <a:prstGeom prst="rect">
                      <a:avLst/>
                    </a:prstGeom>
                  </pic:spPr>
                </pic:pic>
              </a:graphicData>
            </a:graphic>
          </wp:inline>
        </w:drawing>
      </w:r>
    </w:p>
    <w:p w:rsidR="006C0AB8" w:rsidRDefault="00F62FF7" w:rsidP="00F62FF7">
      <w:pPr>
        <w:pStyle w:val="Caption"/>
        <w:jc w:val="center"/>
        <w:rPr>
          <w:i w:val="0"/>
          <w:sz w:val="22"/>
          <w:szCs w:val="22"/>
        </w:rPr>
      </w:pPr>
      <w:r w:rsidRPr="00F62FF7">
        <w:rPr>
          <w:i w:val="0"/>
          <w:sz w:val="22"/>
          <w:szCs w:val="22"/>
        </w:rPr>
        <w:t xml:space="preserve">Figure </w:t>
      </w:r>
      <w:r w:rsidRPr="00F62FF7">
        <w:rPr>
          <w:i w:val="0"/>
          <w:sz w:val="22"/>
          <w:szCs w:val="22"/>
        </w:rPr>
      </w:r>
      <w:r w:rsidRPr="00F62FF7">
        <w:rPr>
          <w:i w:val="0"/>
          <w:sz w:val="22"/>
          <w:szCs w:val="22"/>
        </w:rPr>
        <w:instrText xml:space="preserve"/>
      </w:r>
      <w:r w:rsidRPr="00F62FF7">
        <w:rPr>
          <w:i w:val="0"/>
          <w:sz w:val="22"/>
          <w:szCs w:val="22"/>
        </w:rPr>
      </w:r>
      <w:r w:rsidR="006308D5">
        <w:rPr>
          <w:i w:val="0"/>
          <w:noProof/>
          <w:sz w:val="22"/>
          <w:szCs w:val="22"/>
        </w:rPr>
        <w:t>2</w:t>
      </w:r>
      <w:r w:rsidRPr="00F62FF7">
        <w:rPr>
          <w:i w:val="0"/>
          <w:sz w:val="22"/>
          <w:szCs w:val="22"/>
        </w:rPr>
      </w:r>
      <w:r w:rsidRPr="00F62FF7">
        <w:rPr>
          <w:i w:val="0"/>
          <w:sz w:val="22"/>
          <w:szCs w:val="22"/>
        </w:rPr>
        <w:t xml:space="preserve"> Simulink Circuit for DC test</w:t>
      </w:r>
    </w:p>
    <w:p w:rsidR="006308D5" w:rsidRDefault="006308D5" w:rsidP="006308D5">
      <w:r>
        <w:t xml:space="preserve">We need to model the Simulink circuit in Figure 2 for a </w:t>
      </w:r>
      <w:r w:rsidRPr="00E15689">
        <w:rPr>
          <w:color w:val="FF0000"/>
        </w:rPr>
        <w:t>5 HP, 208 V, 60 Hz</w:t>
      </w:r>
      <w:r w:rsidR="00E15689" w:rsidRPr="00E15689">
        <w:rPr>
          <w:color w:val="FF0000"/>
        </w:rPr>
        <w:t>, Y-connected</w:t>
      </w:r>
      <w:r w:rsidRPr="00E15689">
        <w:rPr>
          <w:color w:val="FF0000"/>
        </w:rPr>
        <w:t xml:space="preserve"> </w:t>
      </w:r>
      <w:r>
        <w:t xml:space="preserve">machine. HorsePower (HP) is a traditional measurement of power where 1 HP =0.746 kW. The components that are used in the Simulink model are given below.  </w:t>
      </w:r>
    </w:p>
    <w:p w:rsidR="00DF13BD" w:rsidRDefault="000F710D" w:rsidP="006C03F3">
      <w:pPr>
        <w:pStyle w:val="Heading3"/>
      </w:pPr>
      <w:bookmarkStart w:id="3" w:name="_Toc508809515"/>
      <w:r>
        <w:t>A</w:t>
      </w:r>
      <w:r w:rsidR="003151FA">
        <w:t>s</w:t>
      </w:r>
      <w:r w:rsidR="0026750B">
        <w:t>ync</w:t>
      </w:r>
      <w:r w:rsidR="00DF13BD">
        <w:t>hronous machines</w:t>
      </w:r>
      <w:r w:rsidR="006C0AB8">
        <w:t xml:space="preserve"> in Simulink</w:t>
      </w:r>
      <w:bookmarkEnd w:id="3"/>
    </w:p>
    <w:p w:rsidR="00DF13BD" w:rsidRPr="00DF13BD" w:rsidRDefault="00DF13BD" w:rsidP="00DF13BD">
      <w:r>
        <w:rPr>
          <w:noProof/>
          <w:lang w:eastAsia="en-GB"/>
        </w:rPr>
        <w:drawing>
          <wp:inline distT="0" distB="0" distL="0" distR="0" wp14:anchorId="1F93367F" wp14:editId="6D9E5C15">
            <wp:extent cx="13620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1247775"/>
                    </a:xfrm>
                    <a:prstGeom prst="rect">
                      <a:avLst/>
                    </a:prstGeom>
                  </pic:spPr>
                </pic:pic>
              </a:graphicData>
            </a:graphic>
          </wp:inline>
        </w:drawing>
      </w:r>
    </w:p>
    <w:p w:rsidR="00DF13BD" w:rsidRPr="00DF13BD" w:rsidRDefault="00DF13BD" w:rsidP="00DF13BD">
      <w:r w:rsidRPr="0026750B">
        <w:rPr>
          <w:b/>
        </w:rPr>
        <w:t>Asynchronous Machine SI units</w:t>
      </w:r>
      <w:r>
        <w:t xml:space="preserve"> </w:t>
      </w:r>
      <w:r w:rsidR="0026750B">
        <w:t>is found in</w:t>
      </w:r>
      <w:r w:rsidR="00583A91">
        <w:t xml:space="preserve"> (Matlab v2020a)</w:t>
      </w:r>
    </w:p>
    <w:p w:rsidR="00DF13BD" w:rsidRDefault="00281355" w:rsidP="00DF13BD">
      <w:r>
        <w:t>Simscape/</w:t>
      </w:r>
      <w:r w:rsidR="00583A91">
        <w:t>Electrical</w:t>
      </w:r>
      <w:r w:rsidR="00DF13BD">
        <w:t xml:space="preserve">/Specialized </w:t>
      </w:r>
      <w:r w:rsidR="00583A91">
        <w:t xml:space="preserve">Power Systems/ </w:t>
      </w:r>
      <w:r w:rsidR="00DF13BD">
        <w:t>Fundamental Blocks/ Machines</w:t>
      </w:r>
    </w:p>
    <w:p w:rsidR="0026750B" w:rsidRDefault="0026750B" w:rsidP="00DF13BD">
      <w:r>
        <w:t>Double click on the icon.</w:t>
      </w:r>
    </w:p>
    <w:p w:rsidR="0026750B" w:rsidRPr="00583A91" w:rsidRDefault="00583A91" w:rsidP="00DF13BD">
      <w:pPr>
        <w:rPr>
          <w:b/>
        </w:rPr>
      </w:pPr>
      <w:r>
        <w:t>Look at the rotor types but</w:t>
      </w:r>
      <w:r w:rsidR="0026750B">
        <w:t xml:space="preserve"> Leave as a </w:t>
      </w:r>
      <w:r w:rsidR="0026750B" w:rsidRPr="00583A91">
        <w:rPr>
          <w:b/>
        </w:rPr>
        <w:t xml:space="preserve">wound rotor. </w:t>
      </w:r>
    </w:p>
    <w:p w:rsidR="0026750B" w:rsidRDefault="0026750B" w:rsidP="00DF13BD">
      <w:r>
        <w:rPr>
          <w:noProof/>
          <w:lang w:eastAsia="en-GB"/>
        </w:rPr>
        <w:drawing>
          <wp:inline distT="0" distB="0" distL="0" distR="0" wp14:anchorId="6F3F8970" wp14:editId="7388789B">
            <wp:extent cx="5731510" cy="48494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49495"/>
                    </a:xfrm>
                    <a:prstGeom prst="rect">
                      <a:avLst/>
                    </a:prstGeom>
                  </pic:spPr>
                </pic:pic>
              </a:graphicData>
            </a:graphic>
          </wp:inline>
        </w:drawing>
      </w:r>
    </w:p>
    <w:p w:rsidR="00583A91" w:rsidRDefault="001513ED" w:rsidP="001513ED">
      <w:r>
        <w:t>Click on the Parameters Tab.</w:t>
      </w:r>
    </w:p>
    <w:p w:rsidR="00583A91" w:rsidRDefault="00583A91" w:rsidP="001513ED">
      <w:r>
        <w:t>We are asked for</w:t>
      </w:r>
    </w:p>
    <w:p w:rsidR="00583A91" w:rsidRDefault="00583A91" w:rsidP="00583A91">
      <w:pPr>
        <w:ind w:firstLine="720"/>
      </w:pPr>
      <w:r>
        <w:t>Power, V</w:t>
      </w:r>
      <w:r>
        <w:rPr>
          <w:vertAlign w:val="subscript"/>
        </w:rPr>
        <w:t>LL</w:t>
      </w:r>
      <w:r>
        <w:t>, f</w:t>
      </w:r>
      <w:r w:rsidR="001513ED">
        <w:t xml:space="preserve"> </w:t>
      </w:r>
    </w:p>
    <w:p w:rsidR="00583A91" w:rsidRDefault="00583A91" w:rsidP="00583A91">
      <w:pPr>
        <w:ind w:firstLine="720"/>
      </w:pPr>
      <w:r>
        <w:t>Stator resistance and Stator inductance</w:t>
      </w:r>
    </w:p>
    <w:p w:rsidR="00583A91" w:rsidRDefault="00583A91" w:rsidP="00583A91">
      <w:pPr>
        <w:ind w:firstLine="720"/>
      </w:pPr>
      <w:r w:rsidRPr="00583A91">
        <w:rPr>
          <w:b/>
          <w:i/>
        </w:rPr>
        <w:t>Referred</w:t>
      </w:r>
      <w:r>
        <w:t xml:space="preserve"> rotor resistance and rotor inductance (note the dashes). </w:t>
      </w:r>
    </w:p>
    <w:p w:rsidR="00583A91" w:rsidRDefault="00583A91" w:rsidP="00583A91">
      <w:pPr>
        <w:ind w:firstLine="720"/>
      </w:pPr>
      <w:r>
        <w:t>The mutual inductance L</w:t>
      </w:r>
      <w:r>
        <w:rPr>
          <w:vertAlign w:val="subscript"/>
        </w:rPr>
        <w:t>m</w:t>
      </w:r>
    </w:p>
    <w:p w:rsidR="00583A91" w:rsidRDefault="00583A91" w:rsidP="00583A91">
      <w:r>
        <w:t>We will leave the inertia ( J = 0.5 kg m</w:t>
      </w:r>
      <w:r>
        <w:rPr>
          <w:vertAlign w:val="superscript"/>
        </w:rPr>
        <w:t>2</w:t>
      </w:r>
      <w:r>
        <w:t>) . Refer back to the dynamic section on why we have an inertia and not a mass for the rotational system.</w:t>
      </w:r>
    </w:p>
    <w:p w:rsidR="001513ED" w:rsidRDefault="001513ED" w:rsidP="00583A91">
      <w:r>
        <w:t xml:space="preserve">We may want to re-run with different machine parameters, so we will write parameters as variable names and write a quick script to run in Matlab to update the model. </w:t>
      </w:r>
      <w:r w:rsidR="00ED4EBC">
        <w:t xml:space="preserve">Use the names as shown below then click OK and close the box. </w:t>
      </w:r>
      <w:r w:rsidR="003D6434">
        <w:t xml:space="preserve">There may be some red warning signs – this is because you have not yet defined what the parameter values are. We will do this soon. </w:t>
      </w:r>
    </w:p>
    <w:p w:rsidR="001513ED" w:rsidRDefault="001513ED" w:rsidP="001513ED">
      <w:r>
        <w:rPr>
          <w:noProof/>
          <w:lang w:eastAsia="en-GB"/>
        </w:rPr>
        <w:drawing>
          <wp:inline distT="0" distB="0" distL="0" distR="0" wp14:anchorId="0E65F64B" wp14:editId="78A64E1F">
            <wp:extent cx="5731510" cy="25863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6355"/>
                    </a:xfrm>
                    <a:prstGeom prst="rect">
                      <a:avLst/>
                    </a:prstGeom>
                  </pic:spPr>
                </pic:pic>
              </a:graphicData>
            </a:graphic>
          </wp:inline>
        </w:drawing>
      </w:r>
    </w:p>
    <w:p w:rsidR="003D6434" w:rsidRDefault="003D6434" w:rsidP="001513ED"/>
    <w:p w:rsidR="003D6434" w:rsidRDefault="003D6434" w:rsidP="003D6434">
      <w:r>
        <w:t>Connect the right hand side (rotor side) a,b,c connections together.</w:t>
      </w:r>
    </w:p>
    <w:p w:rsidR="003D6434" w:rsidRDefault="003D6434" w:rsidP="003D6434">
      <w:r>
        <w:t>Copy a constant block from the Simulink/Commonly Used Blocks and connect it to the Load terminal of the motor, Tm. Set the constant to ‘0’.</w:t>
      </w:r>
    </w:p>
    <w:p w:rsidR="003D6434" w:rsidRPr="00F23C4A" w:rsidRDefault="003D6434" w:rsidP="001513ED"/>
    <w:p w:rsidR="00ED4EBC" w:rsidRDefault="00ED4EBC" w:rsidP="00ED4EBC">
      <w:pPr>
        <w:rPr>
          <w:b/>
        </w:rPr>
      </w:pPr>
      <w:r>
        <w:rPr>
          <w:b/>
        </w:rPr>
        <w:t>Motor Parameter script</w:t>
      </w:r>
    </w:p>
    <w:p w:rsidR="003D6434" w:rsidRPr="003D6434" w:rsidRDefault="003D6434" w:rsidP="00ED4EBC">
      <w:r w:rsidRPr="003D6434">
        <w:t>Create a matlab script ( m file) for the parameters</w:t>
      </w:r>
      <w:r>
        <w:t>:</w:t>
      </w:r>
    </w:p>
    <w:p w:rsidR="00ED4EBC" w:rsidRDefault="00ED4EBC" w:rsidP="00ED4EBC">
      <w:r>
        <w:t xml:space="preserve">The motor will operate at P = 3.73 kW (5 HP) , VLL = 208 V and </w:t>
      </w:r>
      <w:r w:rsidRPr="00ED4EBC">
        <w:rPr>
          <w:color w:val="FF0000"/>
        </w:rPr>
        <w:t xml:space="preserve">f = 60 Hz. </w:t>
      </w:r>
      <w:r>
        <w:t xml:space="preserve">The values of our induction motor , all referred to the stator side, are: </w:t>
      </w:r>
    </w:p>
    <w:p w:rsidR="00ED4EBC" w:rsidRDefault="00ED4EBC" w:rsidP="00ED4EBC">
      <w:r>
        <w:t>R</w:t>
      </w:r>
      <w:r>
        <w:rPr>
          <w:vertAlign w:val="subscript"/>
        </w:rPr>
        <w:t>s</w:t>
      </w:r>
      <w:r>
        <w:t xml:space="preserve"> = R</w:t>
      </w:r>
      <w:r>
        <w:rPr>
          <w:vertAlign w:val="subscript"/>
        </w:rPr>
        <w:t>1</w:t>
      </w:r>
      <w:r>
        <w:t xml:space="preserve"> = 0.403 Ω , X</w:t>
      </w:r>
      <w:r>
        <w:rPr>
          <w:vertAlign w:val="subscript"/>
        </w:rPr>
        <w:t>s</w:t>
      </w:r>
      <w:r>
        <w:t xml:space="preserve"> =  X</w:t>
      </w:r>
      <w:r>
        <w:rPr>
          <w:vertAlign w:val="subscript"/>
        </w:rPr>
        <w:t>1</w:t>
      </w:r>
      <w:r>
        <w:t xml:space="preserve"> = 0.740 Ω , R</w:t>
      </w:r>
      <w:r>
        <w:rPr>
          <w:vertAlign w:val="subscript"/>
        </w:rPr>
        <w:t>r</w:t>
      </w:r>
      <w:r>
        <w:t xml:space="preserve"> = R</w:t>
      </w:r>
      <w:r>
        <w:rPr>
          <w:vertAlign w:val="subscript"/>
        </w:rPr>
        <w:t>2</w:t>
      </w:r>
      <w:r>
        <w:t xml:space="preserve"> = 0.511 Ω , X</w:t>
      </w:r>
      <w:r>
        <w:rPr>
          <w:vertAlign w:val="subscript"/>
        </w:rPr>
        <w:t>r</w:t>
      </w:r>
      <w:r>
        <w:t xml:space="preserve"> =  X</w:t>
      </w:r>
      <w:r>
        <w:rPr>
          <w:vertAlign w:val="subscript"/>
        </w:rPr>
        <w:t>2</w:t>
      </w:r>
      <w:r>
        <w:t xml:space="preserve"> = 0.740 Ω , X</w:t>
      </w:r>
      <w:r>
        <w:rPr>
          <w:vertAlign w:val="subscript"/>
        </w:rPr>
        <w:t>m</w:t>
      </w:r>
      <w:r>
        <w:t xml:space="preserve"> = 12.258 Ω .</w:t>
      </w:r>
    </w:p>
    <w:p w:rsidR="00ED4EBC" w:rsidRDefault="00ED4EBC" w:rsidP="00ED4EBC">
      <w:r>
        <w:t xml:space="preserve">‘1’  or ‘s’ indicates the stator side resistance and reactance and ‘2’  or ‘r’ indicates the rotor side. </w:t>
      </w:r>
    </w:p>
    <w:p w:rsidR="00ED4EBC" w:rsidRDefault="00ED4EBC" w:rsidP="00ED4EBC"/>
    <w:p w:rsidR="00ED4EBC" w:rsidRDefault="00ED4EBC" w:rsidP="001513ED">
      <w:r>
        <w:t xml:space="preserve">Note that we are given the reactance values X  (= w*L), but we need to enter the inductance in the matlab script: </w:t>
      </w:r>
    </w:p>
    <w:p w:rsidR="00ED4EBC" w:rsidRDefault="00ED4EBC" w:rsidP="001513ED">
      <w:r>
        <w:t>L = X/ω , where ω = 2 * π * f.</w:t>
      </w:r>
    </w:p>
    <w:p w:rsidR="00ED4EBC" w:rsidRDefault="00ED4EBC" w:rsidP="001513ED"/>
    <w:p w:rsidR="001513ED" w:rsidRDefault="001513ED" w:rsidP="001513ED">
      <w:r>
        <w:t xml:space="preserve">With the parameter names </w:t>
      </w:r>
      <w:r w:rsidR="00ED4EBC">
        <w:t xml:space="preserve">given </w:t>
      </w:r>
      <w:r>
        <w:t>we can write a matlab script to define</w:t>
      </w:r>
      <w:r w:rsidR="003151FA">
        <w:t xml:space="preserve"> the following parameters</w:t>
      </w:r>
    </w:p>
    <w:p w:rsidR="00663EEB" w:rsidRDefault="00663EEB" w:rsidP="00663EEB">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000000"/>
          <w:sz w:val="20"/>
          <w:szCs w:val="20"/>
        </w:rPr>
        <w:t xml:space="preserve">P       = 5 * 746;          </w:t>
      </w:r>
      <w:r>
        <w:rPr>
          <w:rFonts w:ascii="Courier New" w:hAnsi="Courier New" w:cs="Courier New"/>
          <w:color w:val="3C763D"/>
          <w:sz w:val="20"/>
          <w:szCs w:val="20"/>
        </w:rPr>
        <w:t xml:space="preserve">% units VA: power input HP* 746 W/HP </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VLL     = 208;              </w:t>
      </w:r>
      <w:r>
        <w:rPr>
          <w:rFonts w:ascii="Courier New" w:hAnsi="Courier New" w:cs="Courier New"/>
          <w:color w:val="3C763D"/>
          <w:sz w:val="20"/>
          <w:szCs w:val="20"/>
        </w:rPr>
        <w:t>% units V: VLL</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60;               </w:t>
      </w:r>
      <w:r>
        <w:rPr>
          <w:rFonts w:ascii="Courier New" w:hAnsi="Courier New" w:cs="Courier New"/>
          <w:color w:val="3C763D"/>
          <w:sz w:val="20"/>
          <w:szCs w:val="20"/>
        </w:rPr>
        <w:t>% units Hz</w:t>
      </w:r>
    </w:p>
    <w:p w:rsidR="00663EEB" w:rsidRDefault="00663EEB" w:rsidP="00663EEB">
      <w:pPr>
        <w:autoSpaceDE w:val="0"/>
        <w:autoSpaceDN w:val="0"/>
        <w:adjustRightInd w:val="0"/>
        <w:spacing w:after="0" w:line="240" w:lineRule="auto"/>
        <w:rPr>
          <w:rFonts w:ascii="Courier New" w:hAnsi="Courier New" w:cs="Courier New"/>
          <w:color w:val="3C763D"/>
          <w:sz w:val="20"/>
          <w:szCs w:val="20"/>
        </w:rPr>
      </w:pPr>
    </w:p>
    <w:p w:rsidR="00663EEB" w:rsidRDefault="00663EEB" w:rsidP="00663EEB">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3C763D"/>
          <w:sz w:val="20"/>
          <w:szCs w:val="20"/>
        </w:rPr>
        <w:t>% Note the inductances are derived from reactances given at f=60 Hz</w:t>
      </w:r>
    </w:p>
    <w:p w:rsidR="00ED4EBC" w:rsidRDefault="00ED4EBC" w:rsidP="00663EEB">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3C763D"/>
          <w:sz w:val="20"/>
          <w:szCs w:val="20"/>
        </w:rPr>
        <w:t xml:space="preserve">% X = w*L, but we need to enter L : L = X/w </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omega = 2 * pi * f</w:t>
      </w:r>
    </w:p>
    <w:p w:rsidR="00663EEB" w:rsidRDefault="00663EEB" w:rsidP="00663EEB">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000000"/>
          <w:sz w:val="20"/>
          <w:szCs w:val="20"/>
        </w:rPr>
        <w:t xml:space="preserve">omega60 = 2*pi*60;          </w:t>
      </w:r>
      <w:r>
        <w:rPr>
          <w:rFonts w:ascii="Courier New" w:hAnsi="Courier New" w:cs="Courier New"/>
          <w:color w:val="3C763D"/>
          <w:sz w:val="20"/>
          <w:szCs w:val="20"/>
        </w:rPr>
        <w:t>% units rad/s</w:t>
      </w:r>
    </w:p>
    <w:p w:rsidR="00663EEB" w:rsidRDefault="00663EEB" w:rsidP="00663EEB">
      <w:pPr>
        <w:autoSpaceDE w:val="0"/>
        <w:autoSpaceDN w:val="0"/>
        <w:adjustRightInd w:val="0"/>
        <w:spacing w:after="0" w:line="240" w:lineRule="auto"/>
        <w:rPr>
          <w:rFonts w:ascii="Courier New" w:hAnsi="Courier New" w:cs="Courier New"/>
          <w:sz w:val="24"/>
          <w:szCs w:val="24"/>
        </w:rPr>
      </w:pP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Rs      = 0.403;            </w:t>
      </w:r>
      <w:r>
        <w:rPr>
          <w:rFonts w:ascii="Courier New" w:hAnsi="Courier New" w:cs="Courier New"/>
          <w:color w:val="3C763D"/>
          <w:sz w:val="20"/>
          <w:szCs w:val="20"/>
        </w:rPr>
        <w:t>% units Ohms : stator resistance</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Ls      = 0.740/omega60;    </w:t>
      </w:r>
      <w:r>
        <w:rPr>
          <w:rFonts w:ascii="Courier New" w:hAnsi="Courier New" w:cs="Courier New"/>
          <w:color w:val="3C763D"/>
          <w:sz w:val="20"/>
          <w:szCs w:val="20"/>
        </w:rPr>
        <w:t>% units Henries: stator inductance</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RrDash  = 0.511;            </w:t>
      </w:r>
      <w:r>
        <w:rPr>
          <w:rFonts w:ascii="Courier New" w:hAnsi="Courier New" w:cs="Courier New"/>
          <w:color w:val="3C763D"/>
          <w:sz w:val="20"/>
          <w:szCs w:val="20"/>
        </w:rPr>
        <w:t>% units Ohms : rotor resistance referred</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LrDash  = 0.740/omega60;    </w:t>
      </w:r>
      <w:r>
        <w:rPr>
          <w:rFonts w:ascii="Courier New" w:hAnsi="Courier New" w:cs="Courier New"/>
          <w:color w:val="3C763D"/>
          <w:sz w:val="20"/>
          <w:szCs w:val="20"/>
        </w:rPr>
        <w:t>% units Henries : rotor inductance referred</w:t>
      </w:r>
    </w:p>
    <w:p w:rsidR="00663EEB" w:rsidRDefault="00663EEB" w:rsidP="00663E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      = 12.258/omega60;   </w:t>
      </w:r>
      <w:r>
        <w:rPr>
          <w:rFonts w:ascii="Courier New" w:hAnsi="Courier New" w:cs="Courier New"/>
          <w:color w:val="3C763D"/>
          <w:sz w:val="20"/>
          <w:szCs w:val="20"/>
        </w:rPr>
        <w:t>% units Henries : magnetising inductance</w:t>
      </w:r>
    </w:p>
    <w:p w:rsidR="0032530B" w:rsidRDefault="0032530B" w:rsidP="001513ED"/>
    <w:p w:rsidR="003D6434" w:rsidRDefault="003D6434" w:rsidP="001513ED">
      <w:r>
        <w:t xml:space="preserve">Run the script. Check that these values appear in your workspace and that your induction machine has no longer any warning signs. </w:t>
      </w:r>
    </w:p>
    <w:p w:rsidR="00544C31" w:rsidRDefault="00544C31" w:rsidP="006C03F3">
      <w:pPr>
        <w:pStyle w:val="Heading3"/>
      </w:pPr>
      <w:bookmarkStart w:id="4" w:name="_Toc508809516"/>
      <w:r>
        <w:t>DC Input</w:t>
      </w:r>
      <w:bookmarkEnd w:id="4"/>
    </w:p>
    <w:p w:rsidR="00B910F4" w:rsidRDefault="00B910F4" w:rsidP="00B910F4">
      <w:r>
        <w:t xml:space="preserve">Since this is a DC test we are using a DC supply and will change a resistance value until we reach the rated current through the phase windings. </w:t>
      </w:r>
    </w:p>
    <w:p w:rsidR="003D6434" w:rsidRDefault="00B910F4" w:rsidP="00B910F4">
      <w:r>
        <w:t>Find the DC voltage source in</w:t>
      </w:r>
    </w:p>
    <w:p w:rsidR="003D6434" w:rsidRPr="003D6434" w:rsidRDefault="00B910F4" w:rsidP="00B910F4">
      <w:pPr>
        <w:rPr>
          <w:color w:val="FF0000"/>
        </w:rPr>
      </w:pPr>
      <w:r w:rsidRPr="003D6434">
        <w:rPr>
          <w:color w:val="FF0000"/>
        </w:rPr>
        <w:t>Simscape/</w:t>
      </w:r>
      <w:r w:rsidR="003D6434" w:rsidRPr="003D6434">
        <w:rPr>
          <w:color w:val="FF0000"/>
        </w:rPr>
        <w:t xml:space="preserve">Electrical / Specialized </w:t>
      </w:r>
      <w:r w:rsidRPr="003D6434">
        <w:rPr>
          <w:color w:val="FF0000"/>
        </w:rPr>
        <w:t xml:space="preserve">Power Systems/ Fundamental Blocks/ Electrical Sources. </w:t>
      </w:r>
      <w:r w:rsidR="00664EA8" w:rsidRPr="003D6434">
        <w:rPr>
          <w:color w:val="FF0000"/>
        </w:rPr>
        <w:t xml:space="preserve"> </w:t>
      </w:r>
    </w:p>
    <w:p w:rsidR="00B910F4" w:rsidRDefault="00B910F4" w:rsidP="00B910F4">
      <w:r>
        <w:t xml:space="preserve">Set the value to be 120 V. </w:t>
      </w:r>
    </w:p>
    <w:p w:rsidR="00B910F4" w:rsidRPr="00B910F4" w:rsidRDefault="00B910F4" w:rsidP="00B910F4">
      <w:pPr>
        <w:jc w:val="center"/>
      </w:pPr>
      <w:r>
        <w:rPr>
          <w:noProof/>
          <w:lang w:eastAsia="en-GB"/>
        </w:rPr>
        <w:drawing>
          <wp:inline distT="0" distB="0" distL="0" distR="0" wp14:anchorId="40D51011" wp14:editId="48D621A2">
            <wp:extent cx="112395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3950" cy="714375"/>
                    </a:xfrm>
                    <a:prstGeom prst="rect">
                      <a:avLst/>
                    </a:prstGeom>
                  </pic:spPr>
                </pic:pic>
              </a:graphicData>
            </a:graphic>
          </wp:inline>
        </w:drawing>
      </w:r>
    </w:p>
    <w:p w:rsidR="00DF13BD" w:rsidRDefault="00DF13BD" w:rsidP="006C03F3">
      <w:pPr>
        <w:pStyle w:val="Heading3"/>
      </w:pPr>
      <w:bookmarkStart w:id="5" w:name="_Ref508804541"/>
      <w:bookmarkStart w:id="6" w:name="_Toc508809517"/>
      <w:r>
        <w:t>Resistors and Grounds</w:t>
      </w:r>
      <w:bookmarkEnd w:id="5"/>
      <w:bookmarkEnd w:id="6"/>
    </w:p>
    <w:p w:rsidR="00664EA8" w:rsidRDefault="00664EA8" w:rsidP="00664EA8">
      <w:r>
        <w:t xml:space="preserve">Copy a </w:t>
      </w:r>
      <w:r w:rsidRPr="003D6434">
        <w:rPr>
          <w:b/>
        </w:rPr>
        <w:t>series RLC branch</w:t>
      </w:r>
      <w:r>
        <w:t xml:space="preserve"> and a Ground to your simulation.</w:t>
      </w:r>
    </w:p>
    <w:p w:rsidR="003D6434" w:rsidRPr="003D6434" w:rsidRDefault="003D6434" w:rsidP="00664EA8">
      <w:pPr>
        <w:rPr>
          <w:color w:val="FF0000"/>
        </w:rPr>
      </w:pPr>
      <w:r w:rsidRPr="003D6434">
        <w:rPr>
          <w:color w:val="FF0000"/>
        </w:rPr>
        <w:t>Simscape/Electrical / Specialized Power Systems/ Fundamental Blocks/ Elements</w:t>
      </w:r>
    </w:p>
    <w:p w:rsidR="00DF13BD" w:rsidRDefault="00DF13BD" w:rsidP="00DF13BD">
      <w:r>
        <w:rPr>
          <w:noProof/>
          <w:lang w:eastAsia="en-GB"/>
        </w:rPr>
        <w:drawing>
          <wp:inline distT="0" distB="0" distL="0" distR="0" wp14:anchorId="286DAF3A" wp14:editId="12E811ED">
            <wp:extent cx="12382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571500"/>
                    </a:xfrm>
                    <a:prstGeom prst="rect">
                      <a:avLst/>
                    </a:prstGeom>
                  </pic:spPr>
                </pic:pic>
              </a:graphicData>
            </a:graphic>
          </wp:inline>
        </w:drawing>
      </w:r>
      <w:r w:rsidRPr="00DF13BD">
        <w:rPr>
          <w:noProof/>
          <w:lang w:eastAsia="en-GB"/>
        </w:rPr>
        <w:t xml:space="preserve"> </w:t>
      </w:r>
      <w:r>
        <w:rPr>
          <w:noProof/>
          <w:lang w:eastAsia="en-GB"/>
        </w:rPr>
        <w:drawing>
          <wp:inline distT="0" distB="0" distL="0" distR="0" wp14:anchorId="6C045A02" wp14:editId="7DFDDF4E">
            <wp:extent cx="6858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 cy="600075"/>
                    </a:xfrm>
                    <a:prstGeom prst="rect">
                      <a:avLst/>
                    </a:prstGeom>
                  </pic:spPr>
                </pic:pic>
              </a:graphicData>
            </a:graphic>
          </wp:inline>
        </w:drawing>
      </w:r>
    </w:p>
    <w:p w:rsidR="00664EA8" w:rsidRDefault="00544C31" w:rsidP="00052318">
      <w:r>
        <w:t>Create a resistor</w:t>
      </w:r>
      <w:r w:rsidR="00DF13BD">
        <w:t xml:space="preserve"> from ‘Series RLC branch’</w:t>
      </w:r>
      <w:r>
        <w:t xml:space="preserve"> </w:t>
      </w:r>
      <w:r w:rsidR="00664EA8">
        <w:t>and c</w:t>
      </w:r>
      <w:r w:rsidR="00052318">
        <w:t xml:space="preserve">all it Resistor 1. </w:t>
      </w:r>
      <w:r w:rsidR="00664EA8">
        <w:t xml:space="preserve">Create another resistor, </w:t>
      </w:r>
      <w:r w:rsidR="00A64B89">
        <w:t>Resistor 2</w:t>
      </w:r>
      <w:r w:rsidR="00664EA8">
        <w:t>,</w:t>
      </w:r>
      <w:r w:rsidR="00A64B89">
        <w:t xml:space="preserve"> as a 10</w:t>
      </w:r>
      <w:r w:rsidR="00294EE1">
        <w:t xml:space="preserve"> </w:t>
      </w:r>
      <w:r w:rsidR="00A64B89">
        <w:t>k</w:t>
      </w:r>
      <w:r w:rsidR="00052318">
        <w:t xml:space="preserve">Ω resistor in series between phase C of </w:t>
      </w:r>
      <w:r w:rsidR="00294EE1">
        <w:t xml:space="preserve">the </w:t>
      </w:r>
      <w:r w:rsidR="00052318">
        <w:t xml:space="preserve">motor and </w:t>
      </w:r>
      <w:r w:rsidR="00664EA8">
        <w:t>the ground that you have copied in to the simulation.</w:t>
      </w:r>
    </w:p>
    <w:p w:rsidR="0032530B" w:rsidRDefault="00544C31" w:rsidP="00DF13BD">
      <w:r>
        <w:t xml:space="preserve">The DC voltage is connected across phase A and B of the motor. The resistor is in series to limit the current to its rated value. </w:t>
      </w:r>
    </w:p>
    <w:p w:rsidR="003D6434" w:rsidRPr="003D6434" w:rsidRDefault="003D6434" w:rsidP="003D6434">
      <w:pPr>
        <w:ind w:left="720"/>
        <w:rPr>
          <w:color w:val="FF0000"/>
        </w:rPr>
      </w:pPr>
      <w:r w:rsidRPr="003D6434">
        <w:rPr>
          <w:color w:val="FF0000"/>
        </w:rPr>
        <w:t xml:space="preserve">If the power factor were 1, calculate the rated value of the current? </w:t>
      </w:r>
    </w:p>
    <w:p w:rsidR="003D6434" w:rsidRPr="003D6434" w:rsidRDefault="003D6434" w:rsidP="003D6434">
      <w:pPr>
        <w:ind w:left="720"/>
        <w:rPr>
          <w:color w:val="FF0000"/>
        </w:rPr>
      </w:pPr>
      <w:r w:rsidRPr="003D6434">
        <w:rPr>
          <w:color w:val="FF0000"/>
        </w:rPr>
        <w:t>Hint: This is a Y-connected machine. Remember to use your power triangle.</w:t>
      </w:r>
    </w:p>
    <w:p w:rsidR="003D6434" w:rsidRDefault="003D6434" w:rsidP="00DF13BD"/>
    <w:p w:rsidR="00DF13BD" w:rsidRDefault="00DF13BD" w:rsidP="006C03F3">
      <w:pPr>
        <w:pStyle w:val="Heading3"/>
      </w:pPr>
      <w:bookmarkStart w:id="7" w:name="_Toc508809518"/>
      <w:r>
        <w:t>Measurement blocks</w:t>
      </w:r>
      <w:bookmarkEnd w:id="7"/>
    </w:p>
    <w:p w:rsidR="00DF13BD" w:rsidRPr="00DF13BD" w:rsidRDefault="00DF13BD" w:rsidP="00DF13BD">
      <w:r>
        <w:rPr>
          <w:noProof/>
          <w:lang w:eastAsia="en-GB"/>
        </w:rPr>
        <w:drawing>
          <wp:inline distT="0" distB="0" distL="0" distR="0" wp14:anchorId="7FF43A70" wp14:editId="5772E561">
            <wp:extent cx="146685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850" cy="904875"/>
                    </a:xfrm>
                    <a:prstGeom prst="rect">
                      <a:avLst/>
                    </a:prstGeom>
                  </pic:spPr>
                </pic:pic>
              </a:graphicData>
            </a:graphic>
          </wp:inline>
        </w:drawing>
      </w:r>
      <w:r w:rsidRPr="00DF13BD">
        <w:rPr>
          <w:noProof/>
          <w:lang w:eastAsia="en-GB"/>
        </w:rPr>
        <w:t xml:space="preserve"> </w:t>
      </w:r>
      <w:r>
        <w:rPr>
          <w:noProof/>
          <w:lang w:eastAsia="en-GB"/>
        </w:rPr>
        <w:drawing>
          <wp:inline distT="0" distB="0" distL="0" distR="0" wp14:anchorId="6DD69C78" wp14:editId="5D3D8674">
            <wp:extent cx="1409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895350"/>
                    </a:xfrm>
                    <a:prstGeom prst="rect">
                      <a:avLst/>
                    </a:prstGeom>
                  </pic:spPr>
                </pic:pic>
              </a:graphicData>
            </a:graphic>
          </wp:inline>
        </w:drawing>
      </w:r>
    </w:p>
    <w:p w:rsidR="00DF13BD" w:rsidRDefault="00664EA8" w:rsidP="00DF13BD">
      <w:r>
        <w:t>Copy the c</w:t>
      </w:r>
      <w:r w:rsidR="00DF13BD">
        <w:t xml:space="preserve">urrent and voltage measurement </w:t>
      </w:r>
      <w:r>
        <w:t xml:space="preserve">blocks </w:t>
      </w:r>
      <w:r w:rsidR="00DF13BD">
        <w:t xml:space="preserve">from </w:t>
      </w:r>
      <w:r w:rsidR="00294EE1">
        <w:t>the library at:</w:t>
      </w:r>
    </w:p>
    <w:p w:rsidR="003D6434" w:rsidRPr="003D6434" w:rsidRDefault="003D6434" w:rsidP="003D6434">
      <w:pPr>
        <w:rPr>
          <w:color w:val="FF0000"/>
        </w:rPr>
      </w:pPr>
      <w:r w:rsidRPr="003D6434">
        <w:rPr>
          <w:color w:val="FF0000"/>
        </w:rPr>
        <w:t xml:space="preserve">Simscape/Electrical / Specialized Power Systems/ Fundamental Blocks/ </w:t>
      </w:r>
      <w:r>
        <w:rPr>
          <w:color w:val="FF0000"/>
        </w:rPr>
        <w:t>Measurements</w:t>
      </w:r>
    </w:p>
    <w:p w:rsidR="004A12BB" w:rsidRDefault="00544C31" w:rsidP="00DF13BD">
      <w:r>
        <w:t xml:space="preserve">Connect the voltage and current </w:t>
      </w:r>
      <w:r w:rsidR="00570650">
        <w:t xml:space="preserve">measurements </w:t>
      </w:r>
      <w:r w:rsidR="004A12BB">
        <w:t>to measure the voltage across the two phases and the current through phase A.</w:t>
      </w:r>
    </w:p>
    <w:p w:rsidR="004A12BB" w:rsidRDefault="004A12BB" w:rsidP="00DF13BD">
      <w:r>
        <w:t xml:space="preserve">Also add a current measurement block to measure the current through Phase C. </w:t>
      </w:r>
    </w:p>
    <w:p w:rsidR="00DF13BD" w:rsidRDefault="00DF13BD" w:rsidP="006C03F3">
      <w:pPr>
        <w:pStyle w:val="Heading3"/>
      </w:pPr>
      <w:bookmarkStart w:id="8" w:name="_Toc508809519"/>
      <w:r>
        <w:t>Display Outputs and Terminator</w:t>
      </w:r>
      <w:bookmarkEnd w:id="8"/>
    </w:p>
    <w:p w:rsidR="00DF13BD" w:rsidRPr="00DF13BD" w:rsidRDefault="00DF13BD" w:rsidP="00DF13BD">
      <w:r>
        <w:rPr>
          <w:noProof/>
          <w:lang w:eastAsia="en-GB"/>
        </w:rPr>
        <w:drawing>
          <wp:inline distT="0" distB="0" distL="0" distR="0" wp14:anchorId="1C5BE87C" wp14:editId="0CF29672">
            <wp:extent cx="11430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00" cy="571500"/>
                    </a:xfrm>
                    <a:prstGeom prst="rect">
                      <a:avLst/>
                    </a:prstGeom>
                  </pic:spPr>
                </pic:pic>
              </a:graphicData>
            </a:graphic>
          </wp:inline>
        </w:drawing>
      </w:r>
      <w:r w:rsidRPr="00DF13BD">
        <w:rPr>
          <w:noProof/>
          <w:lang w:eastAsia="en-GB"/>
        </w:rPr>
        <w:t xml:space="preserve"> </w:t>
      </w:r>
      <w:r>
        <w:rPr>
          <w:noProof/>
          <w:lang w:eastAsia="en-GB"/>
        </w:rPr>
        <w:drawing>
          <wp:inline distT="0" distB="0" distL="0" distR="0" wp14:anchorId="51824C22" wp14:editId="0EAFA173">
            <wp:extent cx="6858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 cy="514350"/>
                    </a:xfrm>
                    <a:prstGeom prst="rect">
                      <a:avLst/>
                    </a:prstGeom>
                  </pic:spPr>
                </pic:pic>
              </a:graphicData>
            </a:graphic>
          </wp:inline>
        </w:drawing>
      </w:r>
    </w:p>
    <w:p w:rsidR="00DF13BD" w:rsidRPr="00DF13BD" w:rsidRDefault="00DF13BD" w:rsidP="00DF13BD">
      <w:r>
        <w:t xml:space="preserve"> from </w:t>
      </w:r>
      <w:r w:rsidRPr="003D6434">
        <w:rPr>
          <w:color w:val="FF0000"/>
        </w:rPr>
        <w:t>Simulink/ Sinks</w:t>
      </w:r>
    </w:p>
    <w:p w:rsidR="00DF13BD" w:rsidRDefault="00831DC0" w:rsidP="00DF13BD">
      <w:r>
        <w:t xml:space="preserve">Connect a Display box for the voltage and current, and a terminator to the ‘m’ terminal of the induction motor. This terminal allows us access to the internal stator/ rotor current and phases, which we are not using at this time. </w:t>
      </w:r>
    </w:p>
    <w:p w:rsidR="00831DC0" w:rsidRDefault="00831DC0" w:rsidP="00DF13BD">
      <w:r>
        <w:t xml:space="preserve">You might like to go into the Simulink library section and look in the maths section for a divisor: this will provide the resistance as </w:t>
      </w:r>
      <w:r w:rsidR="00294EE1">
        <w:t>‘V/I’.</w:t>
      </w:r>
    </w:p>
    <w:p w:rsidR="0032530B" w:rsidRDefault="00052318" w:rsidP="00DF13BD">
      <w:r>
        <w:t xml:space="preserve">We will also need a gain block from the </w:t>
      </w:r>
      <w:r w:rsidRPr="003D6434">
        <w:rPr>
          <w:color w:val="FF0000"/>
        </w:rPr>
        <w:t>Commonly Used S</w:t>
      </w:r>
      <w:r w:rsidR="006C03F3" w:rsidRPr="003D6434">
        <w:rPr>
          <w:color w:val="FF0000"/>
        </w:rPr>
        <w:t>i</w:t>
      </w:r>
      <w:r w:rsidRPr="003D6434">
        <w:rPr>
          <w:color w:val="FF0000"/>
        </w:rPr>
        <w:t>mulink library</w:t>
      </w:r>
      <w:r>
        <w:t xml:space="preserve">. </w:t>
      </w:r>
    </w:p>
    <w:p w:rsidR="00831DC0" w:rsidRDefault="00831DC0" w:rsidP="00831DC0">
      <w:r>
        <w:t xml:space="preserve">Use the </w:t>
      </w:r>
      <w:r w:rsidR="003D6434">
        <w:t xml:space="preserve">Library </w:t>
      </w:r>
      <w:r>
        <w:t xml:space="preserve">Search tool and search the Simulink library for a </w:t>
      </w:r>
      <w:r w:rsidRPr="003D6434">
        <w:rPr>
          <w:color w:val="FF0000"/>
        </w:rPr>
        <w:t xml:space="preserve">powergui </w:t>
      </w:r>
      <w:r>
        <w:t>block. Put one somewhere on your diagram.</w:t>
      </w:r>
    </w:p>
    <w:p w:rsidR="00831DC0" w:rsidRDefault="00831DC0" w:rsidP="006C03F3">
      <w:pPr>
        <w:pStyle w:val="Heading3"/>
      </w:pPr>
      <w:bookmarkStart w:id="9" w:name="_Toc508809521"/>
      <w:r>
        <w:t>Run Simulation</w:t>
      </w:r>
      <w:bookmarkEnd w:id="9"/>
    </w:p>
    <w:p w:rsidR="001A2BCB" w:rsidRPr="001A2BCB" w:rsidRDefault="001A2BCB" w:rsidP="001A2BCB">
      <w:r>
        <w:t>Set the simulation time to be 15 seconds.</w:t>
      </w:r>
      <w:r w:rsidR="00F62793">
        <w:t xml:space="preserve"> </w:t>
      </w:r>
      <w:r>
        <w:t>This will allow the simulation to reach steady state.</w:t>
      </w:r>
    </w:p>
    <w:p w:rsidR="008C54F1" w:rsidRDefault="00831DC0" w:rsidP="00831DC0">
      <w:r>
        <w:t>Start</w:t>
      </w:r>
      <w:r w:rsidR="00294EE1">
        <w:t xml:space="preserve"> the value of Resistor 1 at 6 Ω</w:t>
      </w:r>
      <w:r w:rsidR="00F62793">
        <w:t xml:space="preserve"> in your script file. </w:t>
      </w:r>
      <w:r w:rsidR="00664EA8">
        <w:t>R</w:t>
      </w:r>
      <w:r w:rsidR="009F363D">
        <w:t>un the simulation. Check the current value. Increase the value of Resistor</w:t>
      </w:r>
      <w:r w:rsidR="00294EE1">
        <w:t xml:space="preserve"> </w:t>
      </w:r>
      <w:r w:rsidR="009F363D">
        <w:t xml:space="preserve">1 </w:t>
      </w:r>
      <w:r>
        <w:t>until you have a current value just below rated. It does not have to be exact</w:t>
      </w:r>
      <w:r w:rsidR="00F37FE7">
        <w:t>.</w:t>
      </w:r>
    </w:p>
    <w:p w:rsidR="008C54F1" w:rsidRDefault="004A12BB" w:rsidP="008C54F1">
      <w:r>
        <w:t>Once you have the current at rated value, note the phase voltage and current and calculate the stator phase resistance</w:t>
      </w:r>
      <w:r w:rsidR="008C54F1">
        <w:t>, R</w:t>
      </w:r>
      <w:r w:rsidR="008C54F1">
        <w:rPr>
          <w:vertAlign w:val="subscript"/>
        </w:rPr>
        <w:t>1</w:t>
      </w:r>
      <w:r w:rsidR="008C54F1">
        <w:t xml:space="preserve">. </w:t>
      </w:r>
    </w:p>
    <w:p w:rsidR="00900324" w:rsidRPr="00900324" w:rsidRDefault="00900324" w:rsidP="008C54F1">
      <w:r>
        <w:t xml:space="preserve">In practice this is an approximation </w:t>
      </w:r>
      <w:r w:rsidR="00C22FB5">
        <w:t xml:space="preserve">to </w:t>
      </w:r>
      <w:r w:rsidR="00C22FB5" w:rsidRPr="00C22FB5">
        <w:t>R</w:t>
      </w:r>
      <w:r w:rsidR="00C22FB5">
        <w:rPr>
          <w:vertAlign w:val="subscript"/>
        </w:rPr>
        <w:t>1</w:t>
      </w:r>
      <w:r w:rsidR="00C22FB5">
        <w:t xml:space="preserve"> </w:t>
      </w:r>
      <w:r w:rsidRPr="00C22FB5">
        <w:t>since</w:t>
      </w:r>
      <w:r>
        <w:t xml:space="preserve"> there are several effects that have not been included, such as temperature or ‘skin effects’. </w:t>
      </w:r>
      <w:r w:rsidR="0046045F">
        <w:t>Current is uniformly distributed across the cross-section of a conductor. However, w</w:t>
      </w:r>
      <w:r w:rsidRPr="00900324">
        <w:t>hen an AC current flows through a conductor,</w:t>
      </w:r>
      <w:r w:rsidR="0046045F">
        <w:t xml:space="preserve"> the current density is greater at the surface and decreases closer to the centre of the conductor. The consequence for us is that, in real systems, the resistance is slightly higher for an AC current than a DC current.</w:t>
      </w:r>
    </w:p>
    <w:p w:rsidR="00664EA8" w:rsidRDefault="00831DC0" w:rsidP="00664EA8">
      <w:r>
        <w:t xml:space="preserve">Save your simulation as </w:t>
      </w:r>
      <w:r w:rsidR="00294EE1">
        <w:t>‘</w:t>
      </w:r>
      <w:r>
        <w:t>InductionMotorDCtest</w:t>
      </w:r>
      <w:r w:rsidR="00294EE1">
        <w:t>’</w:t>
      </w:r>
      <w:r>
        <w:t>. Close the model</w:t>
      </w:r>
      <w:r w:rsidR="00900324">
        <w:t>.</w:t>
      </w:r>
    </w:p>
    <w:p w:rsidR="000C465E" w:rsidRPr="00664EA8" w:rsidRDefault="000C465E" w:rsidP="00664EA8"/>
    <w:p w:rsidR="00831DC0" w:rsidRDefault="00831DC0" w:rsidP="006C03F3">
      <w:pPr>
        <w:pStyle w:val="Heading2"/>
      </w:pPr>
      <w:bookmarkStart w:id="10" w:name="_Toc508809522"/>
      <w:r>
        <w:t>No Load Test</w:t>
      </w:r>
      <w:bookmarkEnd w:id="10"/>
    </w:p>
    <w:p w:rsidR="00831DC0" w:rsidRDefault="00831DC0" w:rsidP="00831DC0">
      <w:r>
        <w:t xml:space="preserve">We are now going to run a no-load test on our induction motor. </w:t>
      </w:r>
      <w:r w:rsidR="003F77FD">
        <w:t xml:space="preserve">Re-open the previous model and save it as </w:t>
      </w:r>
      <w:r w:rsidR="00294EE1">
        <w:t>‘</w:t>
      </w:r>
      <w:r w:rsidR="003F77FD">
        <w:t>InductionMotorNoLoad</w:t>
      </w:r>
      <w:r w:rsidR="00294EE1">
        <w:t>’</w:t>
      </w:r>
      <w:r w:rsidR="003F77FD">
        <w:t>.</w:t>
      </w:r>
    </w:p>
    <w:p w:rsidR="00AA4A1B" w:rsidRPr="00AA4A1B" w:rsidRDefault="005822D8" w:rsidP="005822D8">
      <w:pPr>
        <w:rPr>
          <w:b/>
          <w:color w:val="FF0000"/>
        </w:rPr>
      </w:pPr>
      <w:r w:rsidRPr="00AA4A1B">
        <w:rPr>
          <w:b/>
          <w:color w:val="FF0000"/>
        </w:rPr>
        <w:t xml:space="preserve">No Load Test (measurements): </w:t>
      </w:r>
    </w:p>
    <w:p w:rsidR="005822D8" w:rsidRPr="00AA4A1B" w:rsidRDefault="005822D8" w:rsidP="00AA4A1B">
      <w:pPr>
        <w:ind w:left="720"/>
        <w:rPr>
          <w:b/>
          <w:color w:val="FF0000"/>
        </w:rPr>
      </w:pPr>
      <w:r w:rsidRPr="00AA4A1B">
        <w:rPr>
          <w:b/>
          <w:color w:val="FF0000"/>
        </w:rPr>
        <w:t>V</w:t>
      </w:r>
      <w:r w:rsidRPr="00AA4A1B">
        <w:rPr>
          <w:b/>
          <w:color w:val="FF0000"/>
          <w:vertAlign w:val="subscript"/>
        </w:rPr>
        <w:t>1</w:t>
      </w:r>
      <w:r w:rsidRPr="00AA4A1B">
        <w:rPr>
          <w:b/>
          <w:color w:val="FF0000"/>
        </w:rPr>
        <w:t>,</w:t>
      </w:r>
      <w:r w:rsidRPr="00AA4A1B">
        <w:rPr>
          <w:b/>
          <w:color w:val="FF0000"/>
          <w:vertAlign w:val="subscript"/>
        </w:rPr>
        <w:t>NL</w:t>
      </w:r>
      <w:r w:rsidRPr="00AA4A1B">
        <w:rPr>
          <w:b/>
          <w:color w:val="FF0000"/>
        </w:rPr>
        <w:t>, I</w:t>
      </w:r>
      <w:r w:rsidRPr="00AA4A1B">
        <w:rPr>
          <w:b/>
          <w:color w:val="FF0000"/>
          <w:vertAlign w:val="subscript"/>
        </w:rPr>
        <w:t>1</w:t>
      </w:r>
      <w:r w:rsidRPr="00AA4A1B">
        <w:rPr>
          <w:b/>
          <w:color w:val="FF0000"/>
        </w:rPr>
        <w:t>,</w:t>
      </w:r>
      <w:r w:rsidRPr="00AA4A1B">
        <w:rPr>
          <w:b/>
          <w:color w:val="FF0000"/>
          <w:vertAlign w:val="subscript"/>
        </w:rPr>
        <w:t>NL</w:t>
      </w:r>
      <w:r w:rsidRPr="00AA4A1B">
        <w:rPr>
          <w:b/>
          <w:color w:val="FF0000"/>
        </w:rPr>
        <w:t xml:space="preserve"> and the Power, P</w:t>
      </w:r>
      <w:r w:rsidRPr="00AA4A1B">
        <w:rPr>
          <w:b/>
          <w:color w:val="FF0000"/>
          <w:vertAlign w:val="subscript"/>
        </w:rPr>
        <w:t>NL</w:t>
      </w:r>
      <w:r w:rsidRPr="00AA4A1B">
        <w:rPr>
          <w:b/>
          <w:color w:val="FF0000"/>
        </w:rPr>
        <w:t xml:space="preserve"> at rated frequency.</w:t>
      </w:r>
    </w:p>
    <w:p w:rsidR="00AA4A1B" w:rsidRDefault="00AA4A1B" w:rsidP="005822D8">
      <w:pPr>
        <w:ind w:right="1380"/>
        <w:jc w:val="both"/>
      </w:pPr>
    </w:p>
    <w:p w:rsidR="00AA4A1B" w:rsidRDefault="00AA4A1B" w:rsidP="005822D8">
      <w:pPr>
        <w:ind w:right="1380"/>
        <w:jc w:val="both"/>
      </w:pPr>
    </w:p>
    <w:p w:rsidR="00AA4A1B" w:rsidRDefault="00AA4A1B" w:rsidP="00AA4A1B">
      <w:r>
        <w:rPr>
          <w:noProof/>
          <w:lang w:eastAsia="en-GB"/>
        </w:rPr>
        <mc:AlternateContent>
          <mc:Choice Requires="wps">
            <w:drawing>
              <wp:anchor distT="45720" distB="45720" distL="114300" distR="114300" simplePos="0" relativeHeight="251763712" behindDoc="0" locked="0" layoutInCell="1" allowOverlap="1">
                <wp:simplePos x="0" y="0"/>
                <wp:positionH relativeFrom="column">
                  <wp:posOffset>-28575</wp:posOffset>
                </wp:positionH>
                <wp:positionV relativeFrom="paragraph">
                  <wp:posOffset>609600</wp:posOffset>
                </wp:positionV>
                <wp:extent cx="5505450" cy="19050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905000"/>
                        </a:xfrm>
                        <a:prstGeom prst="rect">
                          <a:avLst/>
                        </a:prstGeom>
                        <a:solidFill>
                          <a:schemeClr val="accent4">
                            <a:lumMod val="20000"/>
                            <a:lumOff val="80000"/>
                          </a:schemeClr>
                        </a:solidFill>
                        <a:ln w="9525">
                          <a:solidFill>
                            <a:srgbClr val="000000"/>
                          </a:solidFill>
                          <a:miter lim="800000"/>
                          <a:headEnd/>
                          <a:tailEnd/>
                        </a:ln>
                      </wps:spPr>
                      <wps:txbx>
                        <w:txbxContent>
                          <w:p w:rsidR="008E52E1" w:rsidRPr="00AA4A1B" w:rsidRDefault="008E52E1" w:rsidP="00AA4A1B">
                            <w:pPr>
                              <w:ind w:right="1380"/>
                              <w:jc w:val="both"/>
                              <w:rPr>
                                <w:sz w:val="24"/>
                                <w:szCs w:val="24"/>
                              </w:rPr>
                            </w:pPr>
                            <w:r w:rsidRPr="00AA4A1B">
                              <w:rPr>
                                <w:sz w:val="24"/>
                                <w:szCs w:val="24"/>
                              </w:rPr>
                              <w:t>From your notes:</w:t>
                            </w:r>
                          </w:p>
                          <w:p w:rsidR="008E52E1" w:rsidRPr="00AA4A1B" w:rsidRDefault="008E52E1" w:rsidP="00AA4A1B">
                            <w:pPr>
                              <w:ind w:right="1380"/>
                              <w:jc w:val="both"/>
                              <w:rPr>
                                <w:rFonts w:eastAsiaTheme="minorEastAsia"/>
                                <w:sz w:val="24"/>
                                <w:szCs w:val="24"/>
                              </w:rPr>
                            </w:pPr>
                            <w:r w:rsidRPr="00AA4A1B">
                              <w:rPr>
                                <w:sz w:val="24"/>
                                <w:szCs w:val="24"/>
                              </w:rPr>
                              <w:t>X</w:t>
                            </w:r>
                            <w:r w:rsidRPr="00AA4A1B">
                              <w:rPr>
                                <w:sz w:val="24"/>
                                <w:szCs w:val="24"/>
                                <w:vertAlign w:val="subscript"/>
                              </w:rPr>
                              <w:t>NL</w:t>
                            </w:r>
                            <w:r w:rsidRPr="00AA4A1B">
                              <w:rPr>
                                <w:sz w:val="24"/>
                                <w:szCs w:val="24"/>
                              </w:rPr>
                              <w:t xml:space="preserve"> ~ X</w:t>
                            </w:r>
                            <w:r w:rsidRPr="00AA4A1B">
                              <w:rPr>
                                <w:sz w:val="24"/>
                                <w:szCs w:val="24"/>
                                <w:vertAlign w:val="subscript"/>
                              </w:rPr>
                              <w:t>11</w:t>
                            </w:r>
                            <w:r w:rsidRPr="00AA4A1B">
                              <w:rPr>
                                <w:sz w:val="24"/>
                                <w:szCs w:val="24"/>
                              </w:rPr>
                              <w:t>=X</w:t>
                            </w:r>
                            <w:r w:rsidRPr="00AA4A1B">
                              <w:rPr>
                                <w:sz w:val="24"/>
                                <w:szCs w:val="24"/>
                                <w:vertAlign w:val="subscript"/>
                              </w:rPr>
                              <w:t>1</w:t>
                            </w:r>
                            <w:r w:rsidRPr="00AA4A1B">
                              <w:rPr>
                                <w:sz w:val="24"/>
                                <w:szCs w:val="24"/>
                              </w:rPr>
                              <w:t>+X</w:t>
                            </w:r>
                            <w:r w:rsidRPr="00AA4A1B">
                              <w:rPr>
                                <w:sz w:val="24"/>
                                <w:szCs w:val="24"/>
                                <w:vertAlign w:val="subscript"/>
                              </w:rPr>
                              <w:t>m</w:t>
                            </w:r>
                            <w:r w:rsidRPr="00AA4A1B">
                              <w:rPr>
                                <w:sz w:val="24"/>
                                <w:szCs w:val="24"/>
                              </w:rPr>
                              <w:t xml:space="preserve"> , </w:t>
                            </w:r>
                            <w:r w:rsidRPr="00AA4A1B">
                              <w:rPr>
                                <w:rFonts w:eastAsiaTheme="minorEastAsia"/>
                                <w:sz w:val="24"/>
                                <w:szCs w:val="24"/>
                              </w:rPr>
                              <w:t xml:space="preserve"> </w:t>
                            </w:r>
                          </w:p>
                          <w:p w:rsidR="008E52E1" w:rsidRPr="00AA4A1B" w:rsidRDefault="008F3169" w:rsidP="00AA4A1B">
                            <w:pPr>
                              <w:ind w:right="1380"/>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NL</m:t>
                                      </m:r>
                                    </m:sub>
                                  </m:sSub>
                                </m:num>
                                <m:den>
                                  <m:r>
                                    <w:rPr>
                                      <w:rFonts w:ascii="Cambria Math" w:hAnsi="Cambria Math"/>
                                      <w:sz w:val="24"/>
                                      <w:szCs w:val="24"/>
                                    </w:rPr>
                                    <m:t>3*</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1,NL</m:t>
                                      </m:r>
                                    </m:sub>
                                    <m:sup>
                                      <m:r>
                                        <w:rPr>
                                          <w:rFonts w:ascii="Cambria Math" w:hAnsi="Cambria Math"/>
                                          <w:sz w:val="24"/>
                                          <w:szCs w:val="24"/>
                                        </w:rPr>
                                        <m:t>2</m:t>
                                      </m:r>
                                    </m:sup>
                                  </m:sSubSup>
                                </m:den>
                              </m:f>
                            </m:oMath>
                            <w:r w:rsidR="008E52E1" w:rsidRPr="00AA4A1B">
                              <w:rPr>
                                <w:rFonts w:eastAsiaTheme="minorEastAsia"/>
                                <w:sz w:val="24"/>
                                <w:szCs w:val="24"/>
                              </w:rPr>
                              <w:t xml:space="preserve"> or , using a phase measurement, </w:t>
                            </w:r>
                            <w:r w:rsidR="008E52E1" w:rsidRPr="00AA4A1B">
                              <w:rPr>
                                <w:sz w:val="24"/>
                                <w:szCs w:val="24"/>
                              </w:rPr>
                              <w:t>X</w:t>
                            </w:r>
                            <w:r w:rsidR="008E52E1" w:rsidRPr="00AA4A1B">
                              <w:rPr>
                                <w:sz w:val="24"/>
                                <w:szCs w:val="24"/>
                                <w:vertAlign w:val="subscript"/>
                              </w:rPr>
                              <w:t>NL</w:t>
                            </w:r>
                            <w:r w:rsidR="008E52E1" w:rsidRPr="00AA4A1B">
                              <w:rPr>
                                <w:sz w:val="24"/>
                                <w:szCs w:val="24"/>
                              </w:rPr>
                              <w:t xml:space="preserve"> = Q</w:t>
                            </w:r>
                            <w:r w:rsidR="008E52E1" w:rsidRPr="00AA4A1B">
                              <w:rPr>
                                <w:sz w:val="24"/>
                                <w:szCs w:val="24"/>
                                <w:vertAlign w:val="subscript"/>
                              </w:rPr>
                              <w:t>NL phase</w:t>
                            </w:r>
                            <w:r w:rsidR="008E52E1" w:rsidRPr="00AA4A1B">
                              <w:rPr>
                                <w:sz w:val="24"/>
                                <w:szCs w:val="24"/>
                              </w:rPr>
                              <w:t>/ I</w:t>
                            </w:r>
                            <w:r w:rsidR="008E52E1" w:rsidRPr="00AA4A1B">
                              <w:rPr>
                                <w:sz w:val="24"/>
                                <w:szCs w:val="24"/>
                                <w:vertAlign w:val="subscript"/>
                              </w:rPr>
                              <w:t>phase</w:t>
                            </w:r>
                            <w:r w:rsidR="008E52E1" w:rsidRPr="00AA4A1B">
                              <w:rPr>
                                <w:sz w:val="24"/>
                                <w:szCs w:val="24"/>
                                <w:vertAlign w:val="superscript"/>
                              </w:rPr>
                              <w:t>2</w:t>
                            </w:r>
                          </w:p>
                          <w:p w:rsidR="008E52E1" w:rsidRPr="00AA4A1B" w:rsidRDefault="008E52E1" w:rsidP="00AA4A1B">
                            <w:pPr>
                              <w:rPr>
                                <w:rFonts w:eastAsiaTheme="minorEastAsia"/>
                                <w:sz w:val="24"/>
                                <w:szCs w:val="24"/>
                              </w:rPr>
                            </w:pPr>
                            <w:r w:rsidRPr="00AA4A1B">
                              <w:rPr>
                                <w:rFonts w:eastAsiaTheme="minorEastAsia"/>
                                <w:sz w:val="24"/>
                                <w:szCs w:val="24"/>
                              </w:rPr>
                              <w:t>If the no load power factor ‘pf’ is small, Q</w:t>
                            </w:r>
                            <w:r w:rsidRPr="00AA4A1B">
                              <w:rPr>
                                <w:rFonts w:eastAsiaTheme="minorEastAsia"/>
                                <w:sz w:val="24"/>
                                <w:szCs w:val="24"/>
                                <w:vertAlign w:val="subscript"/>
                              </w:rPr>
                              <w:t>NL</w:t>
                            </w:r>
                            <w:r w:rsidRPr="00AA4A1B">
                              <w:rPr>
                                <w:rFonts w:ascii="Cambria Math" w:eastAsiaTheme="minorEastAsia" w:hAnsi="Cambria Math" w:cs="Cambria Math"/>
                                <w:sz w:val="24"/>
                                <w:szCs w:val="24"/>
                              </w:rPr>
                              <w:t>≫</w:t>
                            </w:r>
                            <w:r w:rsidRPr="00AA4A1B">
                              <w:rPr>
                                <w:rFonts w:eastAsiaTheme="minorEastAsia"/>
                                <w:sz w:val="24"/>
                                <w:szCs w:val="24"/>
                              </w:rPr>
                              <w:t xml:space="preserve"> P</w:t>
                            </w:r>
                            <w:r w:rsidRPr="00AA4A1B">
                              <w:rPr>
                                <w:rFonts w:eastAsiaTheme="minorEastAsia"/>
                                <w:sz w:val="24"/>
                                <w:szCs w:val="24"/>
                                <w:vertAlign w:val="subscript"/>
                              </w:rPr>
                              <w:t>NL</w:t>
                            </w:r>
                            <w:r w:rsidRPr="00AA4A1B">
                              <w:rPr>
                                <w:rFonts w:eastAsiaTheme="minorEastAsia"/>
                                <w:sz w:val="24"/>
                                <w:szCs w:val="24"/>
                              </w:rPr>
                              <w:t xml:space="preserve"> and R</w:t>
                            </w:r>
                            <w:r w:rsidRPr="00AA4A1B">
                              <w:rPr>
                                <w:rFonts w:eastAsiaTheme="minorEastAsia"/>
                                <w:sz w:val="24"/>
                                <w:szCs w:val="24"/>
                                <w:vertAlign w:val="subscript"/>
                              </w:rPr>
                              <w:t>1</w:t>
                            </w:r>
                            <w:r w:rsidRPr="00AA4A1B">
                              <w:rPr>
                                <w:rFonts w:eastAsiaTheme="minorEastAsia"/>
                                <w:sz w:val="24"/>
                                <w:szCs w:val="24"/>
                              </w:rPr>
                              <w:t xml:space="preserve"> </w:t>
                            </w:r>
                            <w:r w:rsidRPr="00AA4A1B">
                              <w:rPr>
                                <w:rFonts w:ascii="Cambria Math" w:eastAsiaTheme="minorEastAsia" w:hAnsi="Cambria Math" w:cs="Cambria Math"/>
                                <w:sz w:val="24"/>
                                <w:szCs w:val="24"/>
                              </w:rPr>
                              <w:t>≪</w:t>
                            </w:r>
                            <w:r w:rsidRPr="00AA4A1B">
                              <w:rPr>
                                <w:rFonts w:eastAsiaTheme="minorEastAsia"/>
                                <w:sz w:val="24"/>
                                <w:szCs w:val="24"/>
                              </w:rPr>
                              <w:t xml:space="preserve"> X</w:t>
                            </w:r>
                            <w:r w:rsidRPr="00AA4A1B">
                              <w:rPr>
                                <w:rFonts w:eastAsiaTheme="minorEastAsia"/>
                                <w:sz w:val="24"/>
                                <w:szCs w:val="24"/>
                                <w:vertAlign w:val="subscript"/>
                              </w:rPr>
                              <w:t>11</w:t>
                            </w:r>
                            <w:r w:rsidRPr="00AA4A1B">
                              <w:rPr>
                                <w:rFonts w:eastAsiaTheme="minorEastAsia"/>
                                <w:sz w:val="24"/>
                                <w:szCs w:val="24"/>
                              </w:rPr>
                              <w:t>, so an approximation:</w:t>
                            </w:r>
                          </w:p>
                          <w:p w:rsidR="008E52E1" w:rsidRPr="00AA4A1B" w:rsidRDefault="008E52E1" w:rsidP="00AA4A1B">
                            <w:pPr>
                              <w:pStyle w:val="ListParagraph"/>
                              <w:ind w:left="1429"/>
                              <w:rPr>
                                <w:rFonts w:eastAsiaTheme="minorEastAsia"/>
                                <w:sz w:val="24"/>
                                <w:szCs w:val="24"/>
                              </w:rPr>
                            </w:pPr>
                            <w:r w:rsidRPr="00AA4A1B">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1,NL</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1,NL</m:t>
                                      </m:r>
                                    </m:sub>
                                  </m:sSub>
                                </m:den>
                              </m:f>
                            </m:oMath>
                          </w:p>
                          <w:p w:rsidR="008E52E1" w:rsidRPr="00AA4A1B" w:rsidRDefault="008E52E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79" type="#_x0000_t202" style="position:absolute;margin-left:-2.25pt;margin-top:48pt;width:433.5pt;height:150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" fillcolor="#fff2cc [663]">
                <v:textbox>
                  <w:txbxContent>
                    <w:p w:rsidR="008E52E1" w:rsidRPr="00AA4A1B" w:rsidRDefault="008E52E1" w:rsidP="00AA4A1B">
                      <w:pPr>
                        <w:ind w:right="1380"/>
                        <w:jc w:val="both"/>
                        <w:rPr>
                          <w:sz w:val="24"/>
                          <w:szCs w:val="24"/>
                        </w:rPr>
                      </w:pPr>
                      <w:r w:rsidRPr="00AA4A1B">
                        <w:rPr>
                          <w:sz w:val="24"/>
                          <w:szCs w:val="24"/>
                        </w:rPr>
                        <w:t>From your notes:</w:t>
                      </w:r>
                    </w:p>
                    <w:p w:rsidR="008E52E1" w:rsidRPr="00AA4A1B" w:rsidRDefault="008E52E1" w:rsidP="00AA4A1B">
                      <w:pPr>
                        <w:ind w:right="1380"/>
                        <w:jc w:val="both"/>
                        <w:rPr>
                          <w:rFonts w:eastAsiaTheme="minorEastAsia"/>
                          <w:sz w:val="24"/>
                          <w:szCs w:val="24"/>
                        </w:rPr>
                      </w:pPr>
                      <w:r w:rsidRPr="00AA4A1B">
                        <w:rPr>
                          <w:sz w:val="24"/>
                          <w:szCs w:val="24"/>
                        </w:rPr>
                        <w:t>X</w:t>
                      </w:r>
                      <w:r w:rsidRPr="00AA4A1B">
                        <w:rPr>
                          <w:sz w:val="24"/>
                          <w:szCs w:val="24"/>
                          <w:vertAlign w:val="subscript"/>
                        </w:rPr>
                        <w:t>NL</w:t>
                      </w:r>
                      <w:r w:rsidRPr="00AA4A1B">
                        <w:rPr>
                          <w:sz w:val="24"/>
                          <w:szCs w:val="24"/>
                        </w:rPr>
                        <w:t xml:space="preserve"> ~ X</w:t>
                      </w:r>
                      <w:r w:rsidRPr="00AA4A1B">
                        <w:rPr>
                          <w:sz w:val="24"/>
                          <w:szCs w:val="24"/>
                          <w:vertAlign w:val="subscript"/>
                        </w:rPr>
                        <w:t>11</w:t>
                      </w:r>
                      <w:r w:rsidRPr="00AA4A1B">
                        <w:rPr>
                          <w:sz w:val="24"/>
                          <w:szCs w:val="24"/>
                        </w:rPr>
                        <w:t>=X</w:t>
                      </w:r>
                      <w:r w:rsidRPr="00AA4A1B">
                        <w:rPr>
                          <w:sz w:val="24"/>
                          <w:szCs w:val="24"/>
                          <w:vertAlign w:val="subscript"/>
                        </w:rPr>
                        <w:t>1</w:t>
                      </w:r>
                      <w:r w:rsidRPr="00AA4A1B">
                        <w:rPr>
                          <w:sz w:val="24"/>
                          <w:szCs w:val="24"/>
                        </w:rPr>
                        <w:t>+X</w:t>
                      </w:r>
                      <w:r w:rsidRPr="00AA4A1B">
                        <w:rPr>
                          <w:sz w:val="24"/>
                          <w:szCs w:val="24"/>
                          <w:vertAlign w:val="subscript"/>
                        </w:rPr>
                        <w:t>m</w:t>
                      </w:r>
                      <w:r w:rsidRPr="00AA4A1B">
                        <w:rPr>
                          <w:sz w:val="24"/>
                          <w:szCs w:val="24"/>
                        </w:rPr>
                        <w:t xml:space="preserve"> , </w:t>
                      </w:r>
                      <w:r w:rsidRPr="00AA4A1B">
                        <w:rPr>
                          <w:rFonts w:eastAsiaTheme="minorEastAsia"/>
                          <w:sz w:val="24"/>
                          <w:szCs w:val="24"/>
                        </w:rPr>
                        <w:t xml:space="preserve"> </w:t>
                      </w:r>
                    </w:p>
                    <w:p w:rsidR="008E52E1" w:rsidRPr="00AA4A1B" w:rsidRDefault="008E52E1" w:rsidP="00AA4A1B">
                      <w:pPr>
                        <w:ind w:right="1380"/>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NL</m:t>
                                </m:r>
                              </m:sub>
                            </m:sSub>
                          </m:num>
                          <m:den>
                            <m:r>
                              <w:rPr>
                                <w:rFonts w:ascii="Cambria Math" w:hAnsi="Cambria Math"/>
                                <w:sz w:val="24"/>
                                <w:szCs w:val="24"/>
                              </w:rPr>
                              <m:t>3*</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1,NL</m:t>
                                </m:r>
                              </m:sub>
                              <m:sup>
                                <m:r>
                                  <w:rPr>
                                    <w:rFonts w:ascii="Cambria Math" w:hAnsi="Cambria Math"/>
                                    <w:sz w:val="24"/>
                                    <w:szCs w:val="24"/>
                                  </w:rPr>
                                  <m:t>2</m:t>
                                </m:r>
                              </m:sup>
                            </m:sSubSup>
                          </m:den>
                        </m:f>
                      </m:oMath>
                      <w:r w:rsidRPr="00AA4A1B">
                        <w:rPr>
                          <w:rFonts w:eastAsiaTheme="minorEastAsia"/>
                          <w:sz w:val="24"/>
                          <w:szCs w:val="24"/>
                        </w:rPr>
                        <w:t xml:space="preserve"> or , using a phase measurement, </w:t>
                      </w:r>
                      <w:r w:rsidRPr="00AA4A1B">
                        <w:rPr>
                          <w:sz w:val="24"/>
                          <w:szCs w:val="24"/>
                        </w:rPr>
                        <w:t>X</w:t>
                      </w:r>
                      <w:r w:rsidRPr="00AA4A1B">
                        <w:rPr>
                          <w:sz w:val="24"/>
                          <w:szCs w:val="24"/>
                          <w:vertAlign w:val="subscript"/>
                        </w:rPr>
                        <w:t>NL</w:t>
                      </w:r>
                      <w:r w:rsidRPr="00AA4A1B">
                        <w:rPr>
                          <w:sz w:val="24"/>
                          <w:szCs w:val="24"/>
                        </w:rPr>
                        <w:t xml:space="preserve"> = Q</w:t>
                      </w:r>
                      <w:r w:rsidRPr="00AA4A1B">
                        <w:rPr>
                          <w:sz w:val="24"/>
                          <w:szCs w:val="24"/>
                          <w:vertAlign w:val="subscript"/>
                        </w:rPr>
                        <w:t>NL phase</w:t>
                      </w:r>
                      <w:r w:rsidRPr="00AA4A1B">
                        <w:rPr>
                          <w:sz w:val="24"/>
                          <w:szCs w:val="24"/>
                        </w:rPr>
                        <w:t>/ I</w:t>
                      </w:r>
                      <w:r w:rsidRPr="00AA4A1B">
                        <w:rPr>
                          <w:sz w:val="24"/>
                          <w:szCs w:val="24"/>
                          <w:vertAlign w:val="subscript"/>
                        </w:rPr>
                        <w:t>phase</w:t>
                      </w:r>
                      <w:r w:rsidRPr="00AA4A1B">
                        <w:rPr>
                          <w:sz w:val="24"/>
                          <w:szCs w:val="24"/>
                          <w:vertAlign w:val="superscript"/>
                        </w:rPr>
                        <w:t>2</w:t>
                      </w:r>
                    </w:p>
                    <w:p w:rsidR="008E52E1" w:rsidRPr="00AA4A1B" w:rsidRDefault="008E52E1" w:rsidP="00AA4A1B">
                      <w:pPr>
                        <w:rPr>
                          <w:rFonts w:eastAsiaTheme="minorEastAsia"/>
                          <w:sz w:val="24"/>
                          <w:szCs w:val="24"/>
                        </w:rPr>
                      </w:pPr>
                      <w:r w:rsidRPr="00AA4A1B">
                        <w:rPr>
                          <w:rFonts w:eastAsiaTheme="minorEastAsia"/>
                          <w:sz w:val="24"/>
                          <w:szCs w:val="24"/>
                        </w:rPr>
                        <w:t>If the no load power factor ‘pf’ is small, Q</w:t>
                      </w:r>
                      <w:r w:rsidRPr="00AA4A1B">
                        <w:rPr>
                          <w:rFonts w:eastAsiaTheme="minorEastAsia"/>
                          <w:sz w:val="24"/>
                          <w:szCs w:val="24"/>
                          <w:vertAlign w:val="subscript"/>
                        </w:rPr>
                        <w:t>NL</w:t>
                      </w:r>
                      <w:r w:rsidRPr="00AA4A1B">
                        <w:rPr>
                          <w:rFonts w:ascii="Cambria Math" w:eastAsiaTheme="minorEastAsia" w:hAnsi="Cambria Math" w:cs="Cambria Math"/>
                          <w:sz w:val="24"/>
                          <w:szCs w:val="24"/>
                        </w:rPr>
                        <w:t>≫</w:t>
                      </w:r>
                      <w:r w:rsidRPr="00AA4A1B">
                        <w:rPr>
                          <w:rFonts w:eastAsiaTheme="minorEastAsia"/>
                          <w:sz w:val="24"/>
                          <w:szCs w:val="24"/>
                        </w:rPr>
                        <w:t xml:space="preserve"> P</w:t>
                      </w:r>
                      <w:r w:rsidRPr="00AA4A1B">
                        <w:rPr>
                          <w:rFonts w:eastAsiaTheme="minorEastAsia"/>
                          <w:sz w:val="24"/>
                          <w:szCs w:val="24"/>
                          <w:vertAlign w:val="subscript"/>
                        </w:rPr>
                        <w:t>NL</w:t>
                      </w:r>
                      <w:r w:rsidRPr="00AA4A1B">
                        <w:rPr>
                          <w:rFonts w:eastAsiaTheme="minorEastAsia"/>
                          <w:sz w:val="24"/>
                          <w:szCs w:val="24"/>
                        </w:rPr>
                        <w:t xml:space="preserve"> and R</w:t>
                      </w:r>
                      <w:r w:rsidRPr="00AA4A1B">
                        <w:rPr>
                          <w:rFonts w:eastAsiaTheme="minorEastAsia"/>
                          <w:sz w:val="24"/>
                          <w:szCs w:val="24"/>
                          <w:vertAlign w:val="subscript"/>
                        </w:rPr>
                        <w:t>1</w:t>
                      </w:r>
                      <w:r w:rsidRPr="00AA4A1B">
                        <w:rPr>
                          <w:rFonts w:eastAsiaTheme="minorEastAsia"/>
                          <w:sz w:val="24"/>
                          <w:szCs w:val="24"/>
                        </w:rPr>
                        <w:t xml:space="preserve"> </w:t>
                      </w:r>
                      <w:r w:rsidRPr="00AA4A1B">
                        <w:rPr>
                          <w:rFonts w:ascii="Cambria Math" w:eastAsiaTheme="minorEastAsia" w:hAnsi="Cambria Math" w:cs="Cambria Math"/>
                          <w:sz w:val="24"/>
                          <w:szCs w:val="24"/>
                        </w:rPr>
                        <w:t>≪</w:t>
                      </w:r>
                      <w:r w:rsidRPr="00AA4A1B">
                        <w:rPr>
                          <w:rFonts w:eastAsiaTheme="minorEastAsia"/>
                          <w:sz w:val="24"/>
                          <w:szCs w:val="24"/>
                        </w:rPr>
                        <w:t xml:space="preserve"> X</w:t>
                      </w:r>
                      <w:r w:rsidRPr="00AA4A1B">
                        <w:rPr>
                          <w:rFonts w:eastAsiaTheme="minorEastAsia"/>
                          <w:sz w:val="24"/>
                          <w:szCs w:val="24"/>
                          <w:vertAlign w:val="subscript"/>
                        </w:rPr>
                        <w:t>11</w:t>
                      </w:r>
                      <w:r w:rsidRPr="00AA4A1B">
                        <w:rPr>
                          <w:rFonts w:eastAsiaTheme="minorEastAsia"/>
                          <w:sz w:val="24"/>
                          <w:szCs w:val="24"/>
                        </w:rPr>
                        <w:t>, so an approximation:</w:t>
                      </w:r>
                    </w:p>
                    <w:p w:rsidR="008E52E1" w:rsidRPr="00AA4A1B" w:rsidRDefault="008E52E1" w:rsidP="00AA4A1B">
                      <w:pPr>
                        <w:pStyle w:val="ListParagraph"/>
                        <w:ind w:left="1429"/>
                        <w:rPr>
                          <w:rFonts w:eastAsiaTheme="minorEastAsia"/>
                          <w:sz w:val="24"/>
                          <w:szCs w:val="24"/>
                        </w:rPr>
                      </w:pPr>
                      <w:r w:rsidRPr="00AA4A1B">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1,NL</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1,NL</m:t>
                                </m:r>
                              </m:sub>
                            </m:sSub>
                          </m:den>
                        </m:f>
                      </m:oMath>
                    </w:p>
                    <w:p w:rsidR="008E52E1" w:rsidRPr="00AA4A1B" w:rsidRDefault="008E52E1">
                      <w:pPr>
                        <w:rPr>
                          <w:sz w:val="24"/>
                          <w:szCs w:val="24"/>
                        </w:rPr>
                      </w:pPr>
                    </w:p>
                  </w:txbxContent>
                </v:textbox>
                <w10:wrap type="topAndBottom"/>
              </v:shape>
            </w:pict>
          </mc:Fallback>
        </mc:AlternateContent>
      </w:r>
      <w:r>
        <w:t xml:space="preserve">In the following, be VERY clear as to whether you are referring to a single phase measurement or a 3 phase power output. Factors of 3 are involved in some places. </w:t>
      </w:r>
    </w:p>
    <w:p w:rsidR="00294EE1" w:rsidRDefault="00294EE1" w:rsidP="00734309">
      <w:pPr>
        <w:rPr>
          <w:rFonts w:eastAsiaTheme="minorEastAsia"/>
        </w:rPr>
      </w:pPr>
    </w:p>
    <w:p w:rsidR="00294EE1" w:rsidRDefault="00294EE1" w:rsidP="00734309">
      <w:pPr>
        <w:rPr>
          <w:rFonts w:eastAsiaTheme="minorEastAsia"/>
        </w:rPr>
      </w:pPr>
      <w:r>
        <w:rPr>
          <w:rFonts w:eastAsiaTheme="minorEastAsia"/>
        </w:rPr>
        <w:t>We will now develop the Simulink model in Figure 3 for the No Load Test.</w:t>
      </w:r>
      <w:r w:rsidR="00AA4A1B">
        <w:rPr>
          <w:rFonts w:eastAsiaTheme="minorEastAsia"/>
        </w:rPr>
        <w:t xml:space="preserve"> Look at the diagram and notice the differences from the DC test model.</w:t>
      </w:r>
    </w:p>
    <w:p w:rsidR="00294EE1" w:rsidRDefault="00294EE1" w:rsidP="00734309">
      <w:pPr>
        <w:rPr>
          <w:rFonts w:eastAsiaTheme="minorEastAsia"/>
        </w:rPr>
      </w:pPr>
      <w:r>
        <w:rPr>
          <w:noProof/>
          <w:lang w:eastAsia="en-GB"/>
        </w:rPr>
        <w:drawing>
          <wp:anchor distT="0" distB="0" distL="114300" distR="114300" simplePos="0" relativeHeight="251756544" behindDoc="0" locked="0" layoutInCell="1" allowOverlap="1" wp14:anchorId="18BF5EDD" wp14:editId="00A6F07F">
            <wp:simplePos x="0" y="0"/>
            <wp:positionH relativeFrom="column">
              <wp:posOffset>-106680</wp:posOffset>
            </wp:positionH>
            <wp:positionV relativeFrom="paragraph">
              <wp:posOffset>85725</wp:posOffset>
            </wp:positionV>
            <wp:extent cx="6753199" cy="4001341"/>
            <wp:effectExtent l="0" t="0" r="0" b="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53199" cy="4001341"/>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757568" behindDoc="0" locked="0" layoutInCell="1" allowOverlap="1" wp14:anchorId="7EA6EC95" wp14:editId="64CF123D">
                <wp:simplePos x="0" y="0"/>
                <wp:positionH relativeFrom="column">
                  <wp:posOffset>-106680</wp:posOffset>
                </wp:positionH>
                <wp:positionV relativeFrom="paragraph">
                  <wp:posOffset>4344035</wp:posOffset>
                </wp:positionV>
                <wp:extent cx="675259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752590" cy="635"/>
                        </a:xfrm>
                        <a:prstGeom prst="rect">
                          <a:avLst/>
                        </a:prstGeom>
                        <a:solidFill>
                          <a:prstClr val="white"/>
                        </a:solidFill>
                        <a:ln>
                          <a:noFill/>
                        </a:ln>
                      </wps:spPr>
                      <wps:txbx>
                        <w:txbxContent>
                          <w:p w:rsidR="008E52E1" w:rsidRPr="00E61A9F" w:rsidRDefault="008E52E1" w:rsidP="00294EE1">
                            <w:pPr>
                              <w:pStyle w:val="Caption"/>
                              <w:jc w:val="center"/>
                              <w:rPr>
                                <w:i w:val="0"/>
                                <w:noProof/>
                                <w:sz w:val="22"/>
                                <w:szCs w:val="22"/>
                              </w:rPr>
                            </w:pPr>
                            <w:r w:rsidRPr="00E61A9F">
                              <w:rPr>
                                <w:i w:val="0"/>
                                <w:sz w:val="22"/>
                                <w:szCs w:val="22"/>
                              </w:rPr>
                              <w:t xml:space="preserve">Figure </w:t>
                            </w:r>
                            <w:r w:rsidRPr="00E61A9F">
                              <w:rPr>
                                <w:i w:val="0"/>
                                <w:sz w:val="22"/>
                                <w:szCs w:val="22"/>
                              </w:rPr>
                            </w:r>
                            <w:r w:rsidRPr="00E61A9F">
                              <w:rPr>
                                <w:i w:val="0"/>
                                <w:sz w:val="22"/>
                                <w:szCs w:val="22"/>
                              </w:rPr>
                              <w:instrText xml:space="preserve"/>
                            </w:r>
                            <w:r w:rsidRPr="00E61A9F">
                              <w:rPr>
                                <w:i w:val="0"/>
                                <w:sz w:val="22"/>
                                <w:szCs w:val="22"/>
                              </w:rPr>
                            </w:r>
                            <w:r>
                              <w:rPr>
                                <w:i w:val="0"/>
                                <w:noProof/>
                                <w:sz w:val="22"/>
                                <w:szCs w:val="22"/>
                              </w:rPr>
                              <w:t>3</w:t>
                            </w:r>
                            <w:r w:rsidRPr="00E61A9F">
                              <w:rPr>
                                <w:i w:val="0"/>
                                <w:sz w:val="22"/>
                                <w:szCs w:val="22"/>
                              </w:rPr>
                            </w:r>
                            <w:r w:rsidRPr="00E61A9F">
                              <w:rPr>
                                <w:i w:val="0"/>
                                <w:noProof/>
                                <w:sz w:val="22"/>
                                <w:szCs w:val="22"/>
                              </w:rPr>
                              <w:t>: No Load Test on Induction Machine: Simulink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6EC95" id="Text Box 23" o:spid="_x0000_s1080" type="#_x0000_t202" style="position:absolute;margin-left:-8.4pt;margin-top:342.05pt;width:531.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CTLwIAAGc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" stroked="f">
                <v:textbox style="mso-fit-shape-to-text:t" inset="0,0,0,0">
                  <w:txbxContent>
                    <w:p w:rsidR="008E52E1" w:rsidRPr="00E61A9F" w:rsidRDefault="008E52E1" w:rsidP="00294EE1">
                      <w:pPr>
                        <w:pStyle w:val="Caption"/>
                        <w:jc w:val="center"/>
                        <w:rPr>
                          <w:i w:val="0"/>
                          <w:noProof/>
                          <w:sz w:val="22"/>
                          <w:szCs w:val="22"/>
                        </w:rPr>
                      </w:pPr>
                      <w:r w:rsidRPr="00E61A9F">
                        <w:rPr>
                          <w:i w:val="0"/>
                          <w:sz w:val="22"/>
                          <w:szCs w:val="22"/>
                        </w:rPr>
                        <w:t xml:space="preserve">Figure </w:t>
                      </w:r>
                      <w:r w:rsidRPr="00E61A9F">
                        <w:rPr>
                          <w:i w:val="0"/>
                          <w:sz w:val="22"/>
                          <w:szCs w:val="22"/>
                        </w:rPr>
                      </w:r>
                      <w:r w:rsidRPr="00E61A9F">
                        <w:rPr>
                          <w:i w:val="0"/>
                          <w:sz w:val="22"/>
                          <w:szCs w:val="22"/>
                        </w:rPr>
                        <w:instrText xml:space="preserve"/>
                      </w:r>
                      <w:r w:rsidRPr="00E61A9F">
                        <w:rPr>
                          <w:i w:val="0"/>
                          <w:sz w:val="22"/>
                          <w:szCs w:val="22"/>
                        </w:rPr>
                      </w:r>
                      <w:r>
                        <w:rPr>
                          <w:i w:val="0"/>
                          <w:noProof/>
                          <w:sz w:val="22"/>
                          <w:szCs w:val="22"/>
                        </w:rPr>
                        <w:t>3</w:t>
                      </w:r>
                      <w:r w:rsidRPr="00E61A9F">
                        <w:rPr>
                          <w:i w:val="0"/>
                          <w:sz w:val="22"/>
                          <w:szCs w:val="22"/>
                        </w:rPr>
                      </w:r>
                      <w:r w:rsidRPr="00E61A9F">
                        <w:rPr>
                          <w:i w:val="0"/>
                          <w:noProof/>
                          <w:sz w:val="22"/>
                          <w:szCs w:val="22"/>
                        </w:rPr>
                        <w:t>: No Load Test on Induction Machine: Simulink Model</w:t>
                      </w:r>
                    </w:p>
                  </w:txbxContent>
                </v:textbox>
                <w10:wrap type="topAndBottom"/>
              </v:shape>
            </w:pict>
          </mc:Fallback>
        </mc:AlternateContent>
      </w:r>
    </w:p>
    <w:p w:rsidR="003F77FD" w:rsidRDefault="003F77FD" w:rsidP="006C03F3">
      <w:pPr>
        <w:pStyle w:val="Heading3"/>
      </w:pPr>
      <w:bookmarkStart w:id="11" w:name="_Toc508809523"/>
      <w:r>
        <w:t>Power Supply</w:t>
      </w:r>
      <w:bookmarkEnd w:id="11"/>
    </w:p>
    <w:p w:rsidR="00AA4A1B" w:rsidRDefault="003F77FD" w:rsidP="003F77FD">
      <w:r>
        <w:t xml:space="preserve">Remove the DC power supply and </w:t>
      </w:r>
      <w:r w:rsidR="00AA4A1B">
        <w:t xml:space="preserve">look for an AC voltage source </w:t>
      </w:r>
    </w:p>
    <w:p w:rsidR="00AA4A1B" w:rsidRPr="003D6434" w:rsidRDefault="00AA4A1B" w:rsidP="00AA4A1B">
      <w:pPr>
        <w:rPr>
          <w:color w:val="FF0000"/>
        </w:rPr>
      </w:pPr>
      <w:r w:rsidRPr="003D6434">
        <w:rPr>
          <w:color w:val="FF0000"/>
        </w:rPr>
        <w:t xml:space="preserve">Simscape/Electrical / Specialized Power Systems/ Fundamental Blocks/ Electrical Sources.  </w:t>
      </w:r>
    </w:p>
    <w:p w:rsidR="00E15689" w:rsidRDefault="00E15689" w:rsidP="00AA4A1B">
      <w:r>
        <w:rPr>
          <w:color w:val="000000" w:themeColor="text1"/>
        </w:rPr>
        <w:t xml:space="preserve">This is a three phase system. </w:t>
      </w:r>
      <w:r w:rsidR="00AA4A1B" w:rsidRPr="000C465E">
        <w:rPr>
          <w:color w:val="000000" w:themeColor="text1"/>
        </w:rPr>
        <w:t xml:space="preserve">Copy </w:t>
      </w:r>
      <w:r>
        <w:rPr>
          <w:color w:val="000000" w:themeColor="text1"/>
        </w:rPr>
        <w:t xml:space="preserve">the voltage supply </w:t>
      </w:r>
      <w:r w:rsidR="00AA4A1B" w:rsidRPr="000C465E">
        <w:rPr>
          <w:color w:val="000000" w:themeColor="text1"/>
        </w:rPr>
        <w:t>three times, connect a common ground</w:t>
      </w:r>
      <w:r w:rsidR="00AA4A1B">
        <w:rPr>
          <w:color w:val="000000" w:themeColor="text1"/>
        </w:rPr>
        <w:t>.</w:t>
      </w:r>
      <w:r w:rsidR="00AA4A1B">
        <w:t xml:space="preserve">  </w:t>
      </w:r>
      <w:r w:rsidR="00AA4A1B">
        <w:rPr>
          <w:color w:val="000000" w:themeColor="text1"/>
        </w:rPr>
        <w:t xml:space="preserve">Note that the voltage source requires you to enter the ‘peak’ value, NOT the rms value. </w:t>
      </w:r>
      <w:r>
        <w:rPr>
          <w:color w:val="000000" w:themeColor="text1"/>
        </w:rPr>
        <w:t>Enter the values of voltage and frequency as</w:t>
      </w:r>
      <w:r>
        <w:t xml:space="preserve"> ‘Vpeak’ and ‘ftest’. Answer the questions from the parameters given and further calculations. </w:t>
      </w:r>
    </w:p>
    <w:p w:rsidR="00E15689" w:rsidRDefault="00E15689" w:rsidP="00E15689">
      <w:pPr>
        <w:ind w:left="720"/>
      </w:pPr>
      <w:r>
        <w:t xml:space="preserve">What is the line voltage? </w:t>
      </w:r>
    </w:p>
    <w:p w:rsidR="00E15689" w:rsidRDefault="00E15689" w:rsidP="00E15689">
      <w:pPr>
        <w:ind w:left="720"/>
      </w:pPr>
      <w:r>
        <w:t xml:space="preserve">What is the phase voltage? </w:t>
      </w:r>
    </w:p>
    <w:p w:rsidR="00E15689" w:rsidRDefault="00E15689" w:rsidP="00E15689">
      <w:pPr>
        <w:ind w:left="720"/>
      </w:pPr>
      <w:r>
        <w:t xml:space="preserve">What is the rms voltage? </w:t>
      </w:r>
    </w:p>
    <w:p w:rsidR="00E15689" w:rsidRDefault="00E15689" w:rsidP="00E15689">
      <w:pPr>
        <w:ind w:left="720"/>
      </w:pPr>
      <w:r>
        <w:t>What is the peak voltage?</w:t>
      </w:r>
    </w:p>
    <w:p w:rsidR="00E15689" w:rsidRDefault="00E15689" w:rsidP="00E15689">
      <w:pPr>
        <w:ind w:left="720"/>
      </w:pPr>
      <w:r>
        <w:t xml:space="preserve">What are the phase angles for each of the power supplies? </w:t>
      </w:r>
      <w:r w:rsidRPr="00E15689">
        <w:rPr>
          <w:color w:val="FF0000"/>
        </w:rPr>
        <w:t xml:space="preserve">This is important to get correct. </w:t>
      </w:r>
    </w:p>
    <w:p w:rsidR="00E15689" w:rsidRDefault="00E15689" w:rsidP="00AA4A1B">
      <w:r>
        <w:t xml:space="preserve">Enter calculations for these in your script. Remember to include the name ‘Vpeak’ as the name for the peak voltage. </w:t>
      </w:r>
    </w:p>
    <w:p w:rsidR="00E15689" w:rsidRDefault="00E15689" w:rsidP="00AA4A1B">
      <w:r>
        <w:t xml:space="preserve">ftest will be 60 Hz for the No Load test. </w:t>
      </w:r>
    </w:p>
    <w:p w:rsidR="000C465E" w:rsidRDefault="00A06C2B" w:rsidP="00831DC0">
      <w:r>
        <w:t xml:space="preserve">Connect a power supply with a current measurement to each phase. </w:t>
      </w:r>
    </w:p>
    <w:p w:rsidR="000C465E" w:rsidRDefault="000C465E" w:rsidP="00831DC0"/>
    <w:p w:rsidR="00831DC0" w:rsidRDefault="00A06C2B" w:rsidP="006C03F3">
      <w:pPr>
        <w:pStyle w:val="Heading3"/>
      </w:pPr>
      <w:bookmarkStart w:id="12" w:name="_Toc508809524"/>
      <w:r>
        <w:t>Measurements</w:t>
      </w:r>
      <w:bookmarkEnd w:id="12"/>
    </w:p>
    <w:p w:rsidR="00A06C2B" w:rsidRDefault="00E15689" w:rsidP="00A06C2B">
      <w:r>
        <w:t>Include an</w:t>
      </w:r>
      <w:r w:rsidR="008E0CF8">
        <w:t xml:space="preserve"> </w:t>
      </w:r>
      <w:r w:rsidR="00A06C2B">
        <w:t>active and reactive power measurement block, and an RMS block</w:t>
      </w:r>
    </w:p>
    <w:p w:rsidR="00E15689" w:rsidRPr="003D6434" w:rsidRDefault="00E15689" w:rsidP="00E15689">
      <w:pPr>
        <w:rPr>
          <w:color w:val="FF0000"/>
        </w:rPr>
      </w:pPr>
      <w:r w:rsidRPr="003D6434">
        <w:rPr>
          <w:color w:val="FF0000"/>
        </w:rPr>
        <w:t xml:space="preserve">Simscape/Electrical / Specialized Power Systems/ Fundamental Blocks/ </w:t>
      </w:r>
      <w:r>
        <w:rPr>
          <w:color w:val="FF0000"/>
        </w:rPr>
        <w:t>Measurements/Additional Measurements</w:t>
      </w:r>
    </w:p>
    <w:p w:rsidR="00E15689" w:rsidRDefault="00E15689" w:rsidP="00A06C2B"/>
    <w:p w:rsidR="00A06C2B" w:rsidRDefault="00A06C2B" w:rsidP="00A06C2B">
      <w:r>
        <w:rPr>
          <w:noProof/>
          <w:lang w:eastAsia="en-GB"/>
        </w:rPr>
        <w:drawing>
          <wp:inline distT="0" distB="0" distL="0" distR="0" wp14:anchorId="3E189F41" wp14:editId="51A25C1A">
            <wp:extent cx="102870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819150"/>
                    </a:xfrm>
                    <a:prstGeom prst="rect">
                      <a:avLst/>
                    </a:prstGeom>
                  </pic:spPr>
                </pic:pic>
              </a:graphicData>
            </a:graphic>
          </wp:inline>
        </w:drawing>
      </w:r>
      <w:r w:rsidRPr="00A06C2B">
        <w:rPr>
          <w:noProof/>
          <w:lang w:eastAsia="en-GB"/>
        </w:rPr>
        <w:t xml:space="preserve"> </w:t>
      </w:r>
      <w:r>
        <w:rPr>
          <w:noProof/>
          <w:lang w:eastAsia="en-GB"/>
        </w:rPr>
        <w:drawing>
          <wp:inline distT="0" distB="0" distL="0" distR="0" wp14:anchorId="5CB422F7" wp14:editId="05AE4F8D">
            <wp:extent cx="962025" cy="800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800100"/>
                    </a:xfrm>
                    <a:prstGeom prst="rect">
                      <a:avLst/>
                    </a:prstGeom>
                  </pic:spPr>
                </pic:pic>
              </a:graphicData>
            </a:graphic>
          </wp:inline>
        </w:drawing>
      </w:r>
    </w:p>
    <w:p w:rsidR="00A06C2B" w:rsidRDefault="00A06C2B" w:rsidP="00A06C2B">
      <w:r>
        <w:t xml:space="preserve">Connect an RMS block to phase A voltage and current and display the output. </w:t>
      </w:r>
      <w:r w:rsidR="00281355">
        <w:t xml:space="preserve">You need to input the frequency (since the rms is done per cycle). Remember that we are using the variable </w:t>
      </w:r>
      <w:r w:rsidR="00E15689">
        <w:t>‘</w:t>
      </w:r>
      <w:r w:rsidR="00281355">
        <w:t>ftest</w:t>
      </w:r>
      <w:r w:rsidR="00E15689">
        <w:t>’</w:t>
      </w:r>
      <w:r w:rsidR="00281355">
        <w:t>,</w:t>
      </w:r>
      <w:r w:rsidR="008E0CF8">
        <w:t xml:space="preserve"> </w:t>
      </w:r>
      <w:r w:rsidR="00281355">
        <w:t>in order that we can change it at a later date.</w:t>
      </w:r>
    </w:p>
    <w:p w:rsidR="00A06C2B" w:rsidRDefault="00A06C2B" w:rsidP="00A06C2B">
      <w:r>
        <w:t xml:space="preserve">Connect the PQ block to the phase A voltage and current to get the phase A power and reactive power. </w:t>
      </w:r>
    </w:p>
    <w:p w:rsidR="00BF5473" w:rsidRDefault="00A06C2B" w:rsidP="00A06C2B">
      <w:r>
        <w:t>Double click on each block and check the frequency and initial rms values for current is 10 A and voltage is 120 V</w:t>
      </w:r>
      <w:r w:rsidR="00BF5473">
        <w:t>.</w:t>
      </w:r>
    </w:p>
    <w:p w:rsidR="00BF5473" w:rsidRDefault="00BF5473" w:rsidP="00A06C2B">
      <w:r>
        <w:rPr>
          <w:noProof/>
          <w:lang w:eastAsia="en-GB"/>
        </w:rPr>
        <w:drawing>
          <wp:inline distT="0" distB="0" distL="0" distR="0" wp14:anchorId="0B2E8455" wp14:editId="12975586">
            <wp:extent cx="914400"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 cy="762000"/>
                    </a:xfrm>
                    <a:prstGeom prst="rect">
                      <a:avLst/>
                    </a:prstGeom>
                  </pic:spPr>
                </pic:pic>
              </a:graphicData>
            </a:graphic>
          </wp:inline>
        </w:drawing>
      </w:r>
    </w:p>
    <w:p w:rsidR="00BF5473" w:rsidRDefault="00BF5473" w:rsidP="00A06C2B">
      <w:r>
        <w:t>From Simulink/Signal Routing find the Bus selector block. Connect this to the m port of the induction motor. Double click on the selector and navigate your way to the Mechanical signals. Cho</w:t>
      </w:r>
      <w:r w:rsidR="00FD026A">
        <w:t>ose Ro</w:t>
      </w:r>
      <w:r>
        <w:t>tor speed (wm) and click select. Then click OK.</w:t>
      </w:r>
    </w:p>
    <w:p w:rsidR="00BF5473" w:rsidRDefault="00BF5473" w:rsidP="00A06C2B">
      <w:r>
        <w:t>You should now have one signal output and can add a display to show this value.</w:t>
      </w:r>
    </w:p>
    <w:p w:rsidR="008E52E1" w:rsidRDefault="008E52E1" w:rsidP="008E52E1">
      <w:r>
        <w:t>Now that you have completed the model, identify the following signals, units and any appropriate equations:</w:t>
      </w:r>
    </w:p>
    <w:p w:rsidR="008E52E1" w:rsidRDefault="008E52E1" w:rsidP="008E52E1">
      <w:pPr>
        <w:pStyle w:val="ListParagraph"/>
        <w:numPr>
          <w:ilvl w:val="0"/>
          <w:numId w:val="15"/>
        </w:numPr>
      </w:pPr>
      <w:r>
        <w:t>The input load to the machine.</w:t>
      </w:r>
    </w:p>
    <w:p w:rsidR="008E52E1" w:rsidRDefault="008E52E1" w:rsidP="008E52E1">
      <w:pPr>
        <w:pStyle w:val="ListParagraph"/>
        <w:numPr>
          <w:ilvl w:val="0"/>
          <w:numId w:val="15"/>
        </w:numPr>
      </w:pPr>
      <w:r>
        <w:t>The measured output from the machine on the mechanical side.</w:t>
      </w:r>
    </w:p>
    <w:p w:rsidR="008E52E1" w:rsidRDefault="008E52E1" w:rsidP="008E52E1">
      <w:pPr>
        <w:pStyle w:val="ListParagraph"/>
        <w:numPr>
          <w:ilvl w:val="0"/>
          <w:numId w:val="15"/>
        </w:numPr>
      </w:pPr>
      <w:r>
        <w:t>The input voltage supply.</w:t>
      </w:r>
    </w:p>
    <w:p w:rsidR="008E52E1" w:rsidRDefault="008E52E1" w:rsidP="008E52E1">
      <w:pPr>
        <w:pStyle w:val="ListParagraph"/>
        <w:numPr>
          <w:ilvl w:val="0"/>
          <w:numId w:val="15"/>
        </w:numPr>
      </w:pPr>
      <w:r>
        <w:t xml:space="preserve">The </w:t>
      </w:r>
      <w:r w:rsidRPr="000C465E">
        <w:rPr>
          <w:color w:val="FF0000"/>
        </w:rPr>
        <w:t>measurements</w:t>
      </w:r>
      <w:r>
        <w:t xml:space="preserve"> on the electrical side (what is actually measured).</w:t>
      </w:r>
    </w:p>
    <w:p w:rsidR="00573F4D" w:rsidRDefault="008E52E1" w:rsidP="00A06C2B">
      <w:pPr>
        <w:pStyle w:val="ListParagraph"/>
        <w:numPr>
          <w:ilvl w:val="0"/>
          <w:numId w:val="15"/>
        </w:numPr>
      </w:pPr>
      <w:r>
        <w:t>Any further calculations from the measurements.</w:t>
      </w:r>
    </w:p>
    <w:p w:rsidR="00FB4901" w:rsidRDefault="00FB4901" w:rsidP="006C03F3">
      <w:pPr>
        <w:pStyle w:val="Heading3"/>
      </w:pPr>
      <w:bookmarkStart w:id="13" w:name="_Toc508809525"/>
      <w:r>
        <w:t>Run the simulation.</w:t>
      </w:r>
      <w:bookmarkEnd w:id="13"/>
    </w:p>
    <w:p w:rsidR="00FB4901" w:rsidRDefault="00F626D8" w:rsidP="00FB4901">
      <w:r>
        <w:t xml:space="preserve">We will leave the Load torque as </w:t>
      </w:r>
      <w:r w:rsidR="003D266C">
        <w:t>‘</w:t>
      </w:r>
      <w:r>
        <w:t>0</w:t>
      </w:r>
      <w:r w:rsidR="003D266C">
        <w:t>’</w:t>
      </w:r>
      <w:r>
        <w:t xml:space="preserve"> for a no load situation. Note that we have left the motor inertia and friction as before.</w:t>
      </w:r>
    </w:p>
    <w:p w:rsidR="008E52E1" w:rsidRPr="008E52E1" w:rsidRDefault="008E52E1" w:rsidP="008E52E1">
      <w:pPr>
        <w:pStyle w:val="ListParagraph"/>
        <w:numPr>
          <w:ilvl w:val="0"/>
          <w:numId w:val="21"/>
        </w:numPr>
        <w:rPr>
          <w:noProof/>
          <w:color w:val="FF0000"/>
          <w:lang w:eastAsia="en-GB"/>
        </w:rPr>
      </w:pPr>
      <w:r w:rsidRPr="008E52E1">
        <w:rPr>
          <w:color w:val="FF0000"/>
        </w:rPr>
        <w:t>From the No-load test: write down the following P</w:t>
      </w:r>
      <w:r w:rsidRPr="008E52E1">
        <w:rPr>
          <w:color w:val="FF0000"/>
          <w:vertAlign w:val="subscript"/>
        </w:rPr>
        <w:t>phase</w:t>
      </w:r>
      <w:r w:rsidRPr="008E52E1">
        <w:rPr>
          <w:color w:val="FF0000"/>
        </w:rPr>
        <w:t>, Q</w:t>
      </w:r>
      <w:r w:rsidRPr="008E52E1">
        <w:rPr>
          <w:color w:val="FF0000"/>
          <w:vertAlign w:val="subscript"/>
        </w:rPr>
        <w:t xml:space="preserve">Phasw, </w:t>
      </w:r>
      <w:r w:rsidRPr="008E52E1">
        <w:rPr>
          <w:color w:val="FF0000"/>
        </w:rPr>
        <w:t xml:space="preserve">ω </w:t>
      </w:r>
      <w:r w:rsidRPr="008E52E1">
        <w:rPr>
          <w:color w:val="FF0000"/>
          <w:vertAlign w:val="subscript"/>
        </w:rPr>
        <w:t>m</w:t>
      </w:r>
      <w:r w:rsidRPr="008E52E1">
        <w:rPr>
          <w:color w:val="FF0000"/>
        </w:rPr>
        <w:t>, V</w:t>
      </w:r>
      <w:r w:rsidRPr="008E52E1">
        <w:rPr>
          <w:color w:val="FF0000"/>
          <w:vertAlign w:val="subscript"/>
        </w:rPr>
        <w:t>phase</w:t>
      </w:r>
      <w:r w:rsidRPr="008E52E1">
        <w:rPr>
          <w:color w:val="FF0000"/>
        </w:rPr>
        <w:t xml:space="preserve"> I</w:t>
      </w:r>
      <w:r w:rsidRPr="008E52E1">
        <w:rPr>
          <w:color w:val="FF0000"/>
          <w:vertAlign w:val="subscript"/>
        </w:rPr>
        <w:t>phase</w:t>
      </w:r>
      <w:r w:rsidRPr="008E52E1">
        <w:rPr>
          <w:noProof/>
          <w:color w:val="FF0000"/>
          <w:lang w:eastAsia="en-GB"/>
        </w:rPr>
        <w:t xml:space="preserve"> </w:t>
      </w:r>
    </w:p>
    <w:p w:rsidR="008E52E1" w:rsidRDefault="008E52E1" w:rsidP="008E52E1">
      <w:pPr>
        <w:pStyle w:val="ListParagraph"/>
        <w:numPr>
          <w:ilvl w:val="0"/>
          <w:numId w:val="21"/>
        </w:numPr>
      </w:pPr>
      <w:r>
        <w:t>Calculate X</w:t>
      </w:r>
      <w:r>
        <w:rPr>
          <w:vertAlign w:val="subscript"/>
        </w:rPr>
        <w:t xml:space="preserve">Nl  </w:t>
      </w:r>
      <w:r>
        <w:t>and P</w:t>
      </w:r>
      <w:r>
        <w:rPr>
          <w:vertAlign w:val="subscript"/>
        </w:rPr>
        <w:t>rot</w:t>
      </w:r>
      <w:r>
        <w:t xml:space="preserve"> showing your working.</w:t>
      </w:r>
    </w:p>
    <w:p w:rsidR="00EA21A3" w:rsidRPr="00FB4901" w:rsidRDefault="00EA21A3" w:rsidP="00FB4901">
      <w:r>
        <w:t>Save and close the model.</w:t>
      </w:r>
    </w:p>
    <w:p w:rsidR="00A06C2B" w:rsidRDefault="00A06C2B" w:rsidP="0040506B">
      <w:pPr>
        <w:pStyle w:val="Heading2"/>
      </w:pPr>
      <w:r>
        <w:t xml:space="preserve"> </w:t>
      </w:r>
      <w:bookmarkStart w:id="14" w:name="_Toc508809526"/>
      <w:r w:rsidR="00222BE0" w:rsidRPr="0040506B">
        <w:t>Blocked</w:t>
      </w:r>
      <w:r w:rsidR="00222BE0">
        <w:t xml:space="preserve"> Rotor Test</w:t>
      </w:r>
      <w:bookmarkEnd w:id="14"/>
    </w:p>
    <w:p w:rsidR="008E52E1" w:rsidRPr="008E52E1" w:rsidRDefault="008E52E1" w:rsidP="008E52E1">
      <w:pPr>
        <w:rPr>
          <w:color w:val="FF0000"/>
        </w:rPr>
      </w:pPr>
      <w:r w:rsidRPr="008E52E1">
        <w:rPr>
          <w:color w:val="FF0000"/>
        </w:rPr>
        <w:t xml:space="preserve">For a blocked rotor test, what parameters do we wish to calculate? </w:t>
      </w:r>
      <w:r>
        <w:rPr>
          <w:color w:val="FF0000"/>
        </w:rPr>
        <w:t xml:space="preserve">Look back at your notes before starting this section. </w:t>
      </w:r>
    </w:p>
    <w:p w:rsidR="003C0D4F" w:rsidRDefault="00F626D8" w:rsidP="00F626D8">
      <w:r>
        <w:t xml:space="preserve">The blocked rotor test is often done at different frequencies from rated frequency. </w:t>
      </w:r>
    </w:p>
    <w:p w:rsidR="00EA21A3" w:rsidRDefault="00EA21A3" w:rsidP="00EA21A3">
      <w:r>
        <w:t xml:space="preserve">Reopen the NoLoad model and save as </w:t>
      </w:r>
      <w:r w:rsidR="003D266C">
        <w:t>‘</w:t>
      </w:r>
      <w:r>
        <w:t>InductionMotorBlockedRotor</w:t>
      </w:r>
      <w:r w:rsidR="003D266C">
        <w:t>’</w:t>
      </w:r>
      <w:r w:rsidR="003C0D4F">
        <w:t>.</w:t>
      </w:r>
    </w:p>
    <w:p w:rsidR="00AC66B8" w:rsidRDefault="00AC66B8" w:rsidP="00AC66B8">
      <w:pPr>
        <w:pStyle w:val="Heading3"/>
      </w:pPr>
      <w:r>
        <w:t>Blocked Rotor Procedure</w:t>
      </w:r>
      <w:r w:rsidR="008E52E1">
        <w:t xml:space="preserve"> : From Notes. </w:t>
      </w:r>
    </w:p>
    <w:p w:rsidR="008E52E1" w:rsidRDefault="00AC66B8" w:rsidP="00AC66B8">
      <w:pPr>
        <w:pStyle w:val="ListParagraph"/>
        <w:numPr>
          <w:ilvl w:val="0"/>
          <w:numId w:val="13"/>
        </w:numPr>
        <w:rPr>
          <w:b/>
        </w:rPr>
      </w:pPr>
      <w:r>
        <w:rPr>
          <w:b/>
        </w:rPr>
        <w:t xml:space="preserve">Use the simulation you will develop to do the </w:t>
      </w:r>
      <w:r w:rsidRPr="00AC66B8">
        <w:rPr>
          <w:b/>
        </w:rPr>
        <w:t>Blocked Rotor Test</w:t>
      </w:r>
      <w:r w:rsidR="008E52E1">
        <w:rPr>
          <w:b/>
        </w:rPr>
        <w:t>.</w:t>
      </w:r>
    </w:p>
    <w:p w:rsidR="00AC66B8" w:rsidRPr="00AC66B8" w:rsidRDefault="008E52E1" w:rsidP="00AC66B8">
      <w:pPr>
        <w:pStyle w:val="ListParagraph"/>
        <w:numPr>
          <w:ilvl w:val="0"/>
          <w:numId w:val="13"/>
        </w:numPr>
        <w:rPr>
          <w:b/>
        </w:rPr>
      </w:pPr>
      <w:r>
        <w:rPr>
          <w:b/>
        </w:rPr>
        <w:t>P</w:t>
      </w:r>
      <w:r w:rsidR="00AC66B8">
        <w:rPr>
          <w:b/>
        </w:rPr>
        <w:t xml:space="preserve">rovide the following </w:t>
      </w:r>
      <w:r w:rsidR="00AC66B8" w:rsidRPr="00AC66B8">
        <w:rPr>
          <w:b/>
        </w:rPr>
        <w:t>(measurements): V</w:t>
      </w:r>
      <w:r w:rsidR="00AC66B8" w:rsidRPr="00AC66B8">
        <w:rPr>
          <w:b/>
          <w:vertAlign w:val="subscript"/>
        </w:rPr>
        <w:t>1</w:t>
      </w:r>
      <w:r w:rsidR="00AC66B8" w:rsidRPr="00AC66B8">
        <w:rPr>
          <w:b/>
        </w:rPr>
        <w:t>,</w:t>
      </w:r>
      <w:r w:rsidR="00AC66B8" w:rsidRPr="00AC66B8">
        <w:rPr>
          <w:b/>
          <w:vertAlign w:val="subscript"/>
        </w:rPr>
        <w:t>BL</w:t>
      </w:r>
      <w:r w:rsidR="00AC66B8" w:rsidRPr="00AC66B8">
        <w:rPr>
          <w:b/>
        </w:rPr>
        <w:t>, I</w:t>
      </w:r>
      <w:r w:rsidR="00AC66B8" w:rsidRPr="00AC66B8">
        <w:rPr>
          <w:b/>
          <w:vertAlign w:val="subscript"/>
        </w:rPr>
        <w:t>1</w:t>
      </w:r>
      <w:r w:rsidR="00AC66B8" w:rsidRPr="00AC66B8">
        <w:rPr>
          <w:b/>
        </w:rPr>
        <w:t>,</w:t>
      </w:r>
      <w:r w:rsidR="00AC66B8" w:rsidRPr="00AC66B8">
        <w:rPr>
          <w:b/>
          <w:vertAlign w:val="subscript"/>
        </w:rPr>
        <w:t>BL</w:t>
      </w:r>
      <w:r w:rsidR="00AC66B8" w:rsidRPr="00AC66B8">
        <w:rPr>
          <w:b/>
        </w:rPr>
        <w:t xml:space="preserve"> and the Power, P</w:t>
      </w:r>
      <w:r w:rsidR="00AC66B8" w:rsidRPr="00AC66B8">
        <w:rPr>
          <w:b/>
          <w:vertAlign w:val="subscript"/>
        </w:rPr>
        <w:t>BL</w:t>
      </w:r>
      <w:r>
        <w:rPr>
          <w:b/>
        </w:rPr>
        <w:t xml:space="preserve"> at reduced frequency from the simulation. </w:t>
      </w:r>
    </w:p>
    <w:p w:rsidR="00AC66B8" w:rsidRDefault="00AC66B8" w:rsidP="00AC66B8">
      <w:pPr>
        <w:pStyle w:val="ListParagraph"/>
        <w:numPr>
          <w:ilvl w:val="0"/>
          <w:numId w:val="13"/>
        </w:numPr>
      </w:pPr>
      <w:r>
        <w:t>From these we determine S</w:t>
      </w:r>
      <w:r>
        <w:rPr>
          <w:vertAlign w:val="subscript"/>
        </w:rPr>
        <w:t xml:space="preserve">BL </w:t>
      </w:r>
      <w:r>
        <w:t xml:space="preserve"> and Q</w:t>
      </w:r>
      <w:r>
        <w:rPr>
          <w:vertAlign w:val="subscript"/>
        </w:rPr>
        <w:t>BL</w:t>
      </w:r>
      <w:r>
        <w:t xml:space="preserve"> </w:t>
      </w:r>
    </w:p>
    <w:p w:rsidR="00AC66B8" w:rsidRDefault="00AC66B8" w:rsidP="00AC66B8">
      <w:pPr>
        <w:pStyle w:val="ListParagraph"/>
        <w:numPr>
          <w:ilvl w:val="0"/>
          <w:numId w:val="13"/>
        </w:numPr>
      </w:pPr>
      <w:r>
        <w:t>The reactance is calculated as before but scaled up due to the reduced frequency of the test. Note that if Q is phase reactance, we don’t need to divide by the 3 phases.</w:t>
      </w:r>
    </w:p>
    <w:p w:rsidR="00AC66B8" w:rsidRPr="008E0CF8" w:rsidRDefault="008F3169" w:rsidP="00AC66B8">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BL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rated</m:t>
                      </m:r>
                    </m:sub>
                  </m:sSub>
                </m:num>
                <m:den>
                  <m:sSub>
                    <m:sSubPr>
                      <m:ctrlPr>
                        <w:rPr>
                          <w:rFonts w:ascii="Cambria Math" w:hAnsi="Cambria Math"/>
                          <w:i/>
                        </w:rPr>
                      </m:ctrlPr>
                    </m:sSubPr>
                    <m:e>
                      <m:r>
                        <w:rPr>
                          <w:rFonts w:ascii="Cambria Math" w:hAnsi="Cambria Math"/>
                        </w:rPr>
                        <m:t>f</m:t>
                      </m:r>
                    </m:e>
                    <m:sub>
                      <m:r>
                        <w:rPr>
                          <w:rFonts w:ascii="Cambria Math" w:hAnsi="Cambria Math"/>
                        </w:rPr>
                        <m:t>BL</m:t>
                      </m:r>
                    </m:sub>
                  </m:sSub>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BL</m:t>
                  </m:r>
                </m:sub>
              </m:sSub>
            </m:num>
            <m:den>
              <m:r>
                <w:rPr>
                  <w:rFonts w:ascii="Cambria Math" w:hAnsi="Cambria Math"/>
                </w:rPr>
                <m:t>q</m:t>
              </m:r>
              <m:sSubSup>
                <m:sSubSupPr>
                  <m:ctrlPr>
                    <w:rPr>
                      <w:rFonts w:ascii="Cambria Math" w:hAnsi="Cambria Math"/>
                      <w:i/>
                    </w:rPr>
                  </m:ctrlPr>
                </m:sSubSupPr>
                <m:e>
                  <m:r>
                    <w:rPr>
                      <w:rFonts w:ascii="Cambria Math" w:hAnsi="Cambria Math"/>
                    </w:rPr>
                    <m:t>I</m:t>
                  </m:r>
                </m:e>
                <m:sub>
                  <m:r>
                    <w:rPr>
                      <w:rFonts w:ascii="Cambria Math" w:hAnsi="Cambria Math"/>
                    </w:rPr>
                    <m:t>1,BL</m:t>
                  </m:r>
                </m:sub>
                <m:sup>
                  <m:r>
                    <w:rPr>
                      <w:rFonts w:ascii="Cambria Math" w:hAnsi="Cambria Math"/>
                    </w:rPr>
                    <m:t>2</m:t>
                  </m:r>
                </m:sup>
              </m:sSubSup>
            </m:den>
          </m:f>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 xml:space="preserve"> </m:t>
          </m:r>
        </m:oMath>
      </m:oMathPara>
    </w:p>
    <w:p w:rsidR="00AC66B8" w:rsidRPr="008E52E1" w:rsidRDefault="00AC66B8" w:rsidP="008E52E1">
      <w:pPr>
        <w:pStyle w:val="ListParagraph"/>
        <w:numPr>
          <w:ilvl w:val="0"/>
          <w:numId w:val="13"/>
        </w:numPr>
        <w:rPr>
          <w:rFonts w:eastAsiaTheme="minorEastAsia"/>
        </w:rPr>
      </w:pPr>
      <w:r>
        <w:rPr>
          <w:rFonts w:eastAsiaTheme="minorEastAsia"/>
        </w:rPr>
        <w:t>W</w:t>
      </w:r>
      <w:r w:rsidRPr="008E0CF8">
        <w:rPr>
          <w:rFonts w:eastAsiaTheme="minorEastAsia"/>
        </w:rPr>
        <w:t>e need an empirical table to determine X</w:t>
      </w:r>
      <w:r w:rsidRPr="008E0CF8">
        <w:rPr>
          <w:rFonts w:eastAsiaTheme="minorEastAsia"/>
          <w:vertAlign w:val="subscript"/>
        </w:rPr>
        <w:t>1</w:t>
      </w:r>
      <w:r w:rsidRPr="008E0CF8">
        <w:rPr>
          <w:rFonts w:eastAsiaTheme="minorEastAsia"/>
        </w:rPr>
        <w:t xml:space="preserve"> and X</w:t>
      </w:r>
      <w:r w:rsidRPr="008E0CF8">
        <w:rPr>
          <w:rFonts w:eastAsiaTheme="minorEastAsia"/>
          <w:vertAlign w:val="subscript"/>
        </w:rPr>
        <w:t>2</w:t>
      </w:r>
      <w:r w:rsidRPr="008E0CF8">
        <w:rPr>
          <w:rFonts w:eastAsiaTheme="minorEastAsia"/>
        </w:rPr>
        <w:t xml:space="preserve">. </w:t>
      </w:r>
      <w:r>
        <w:rPr>
          <w:rFonts w:eastAsiaTheme="minorEastAsia"/>
        </w:rPr>
        <w:t>Since we are using a Wound Rotor Induction Machine, the reactances X</w:t>
      </w:r>
      <w:r>
        <w:rPr>
          <w:rFonts w:eastAsiaTheme="minorEastAsia"/>
          <w:vertAlign w:val="subscript"/>
        </w:rPr>
        <w:t>1</w:t>
      </w:r>
      <w:r>
        <w:rPr>
          <w:rFonts w:eastAsiaTheme="minorEastAsia"/>
        </w:rPr>
        <w:t xml:space="preserve"> and X</w:t>
      </w:r>
      <w:r>
        <w:rPr>
          <w:rFonts w:eastAsiaTheme="minorEastAsia"/>
          <w:vertAlign w:val="subscript"/>
        </w:rPr>
        <w:t>2</w:t>
      </w:r>
      <w:r>
        <w:rPr>
          <w:rFonts w:eastAsiaTheme="minorEastAsia"/>
        </w:rPr>
        <w:t xml:space="preserve"> are equal. </w:t>
      </w:r>
      <w:r w:rsidRPr="008E52E1">
        <w:rPr>
          <w:rFonts w:eastAsiaTheme="minorEastAsia"/>
        </w:rPr>
        <w:t xml:space="preserve">Therefore we use the value of k = 1 in the following expression.  Solve this using the matlab </w:t>
      </w:r>
      <w:r w:rsidR="008E52E1" w:rsidRPr="008E52E1">
        <w:rPr>
          <w:rFonts w:eastAsiaTheme="minorEastAsia"/>
        </w:rPr>
        <w:t>‘</w:t>
      </w:r>
      <w:r w:rsidRPr="008E52E1">
        <w:rPr>
          <w:rFonts w:eastAsiaTheme="minorEastAsia"/>
        </w:rPr>
        <w:t>roots</w:t>
      </w:r>
      <w:r w:rsidR="008E52E1" w:rsidRPr="008E52E1">
        <w:rPr>
          <w:rFonts w:eastAsiaTheme="minorEastAsia"/>
        </w:rPr>
        <w:t>’</w:t>
      </w:r>
      <w:r w:rsidRPr="008E52E1">
        <w:rPr>
          <w:rFonts w:eastAsiaTheme="minorEastAsia"/>
        </w:rPr>
        <w:t xml:space="preserve"> expression to find the value of X</w:t>
      </w:r>
      <w:r w:rsidRPr="008E52E1">
        <w:rPr>
          <w:rFonts w:eastAsiaTheme="minorEastAsia"/>
          <w:vertAlign w:val="subscript"/>
        </w:rPr>
        <w:t>2</w:t>
      </w:r>
      <w:r w:rsidRPr="008E52E1">
        <w:rPr>
          <w:rFonts w:eastAsiaTheme="minorEastAsia"/>
        </w:rPr>
        <w:t xml:space="preserve"> (= X</w:t>
      </w:r>
      <w:r w:rsidRPr="008E52E1">
        <w:rPr>
          <w:rFonts w:eastAsiaTheme="minorEastAsia"/>
          <w:vertAlign w:val="subscript"/>
        </w:rPr>
        <w:t>1</w:t>
      </w:r>
      <w:r w:rsidRPr="008E52E1">
        <w:rPr>
          <w:rFonts w:eastAsiaTheme="minorEastAsia"/>
        </w:rPr>
        <w:t>)</w:t>
      </w:r>
      <w:r w:rsidR="008E52E1">
        <w:rPr>
          <w:rFonts w:eastAsiaTheme="minorEastAsia"/>
        </w:rPr>
        <w:t>.</w:t>
      </w:r>
    </w:p>
    <w:p w:rsidR="00AC66B8" w:rsidRDefault="00AC66B8" w:rsidP="00AC66B8">
      <w:pPr>
        <w:ind w:left="720" w:firstLine="720"/>
      </w:pPr>
      <w:r>
        <w:t>k</w:t>
      </w:r>
      <w:r w:rsidRPr="001513ED">
        <w:rPr>
          <w:vertAlign w:val="superscript"/>
        </w:rPr>
        <w:t>2</w:t>
      </w:r>
      <w:r>
        <w:t xml:space="preserve"> X</w:t>
      </w:r>
      <w:r w:rsidRPr="001513ED">
        <w:rPr>
          <w:vertAlign w:val="subscript"/>
        </w:rPr>
        <w:t>2</w:t>
      </w:r>
      <w:r w:rsidRPr="001513ED">
        <w:rPr>
          <w:vertAlign w:val="superscript"/>
        </w:rPr>
        <w:t xml:space="preserve">2 </w:t>
      </w:r>
      <w:r>
        <w:t xml:space="preserve"> + (X</w:t>
      </w:r>
      <w:r w:rsidRPr="001513ED">
        <w:rPr>
          <w:vertAlign w:val="subscript"/>
        </w:rPr>
        <w:t>BL</w:t>
      </w:r>
      <w:r>
        <w:t>(1-k) –X</w:t>
      </w:r>
      <w:r w:rsidRPr="001513ED">
        <w:rPr>
          <w:vertAlign w:val="subscript"/>
        </w:rPr>
        <w:t>NL</w:t>
      </w:r>
      <w:r>
        <w:t>(1+k))* X</w:t>
      </w:r>
      <w:r w:rsidRPr="001513ED">
        <w:rPr>
          <w:vertAlign w:val="subscript"/>
        </w:rPr>
        <w:t>2</w:t>
      </w:r>
      <w:r>
        <w:t xml:space="preserve">  +  X</w:t>
      </w:r>
      <w:r w:rsidRPr="001513ED">
        <w:rPr>
          <w:vertAlign w:val="subscript"/>
        </w:rPr>
        <w:t>BL</w:t>
      </w:r>
      <w:r>
        <w:t>X</w:t>
      </w:r>
      <w:r w:rsidRPr="001513ED">
        <w:rPr>
          <w:vertAlign w:val="subscript"/>
        </w:rPr>
        <w:t>NL</w:t>
      </w:r>
      <w:r>
        <w:t xml:space="preserve"> = 0</w:t>
      </w:r>
    </w:p>
    <w:p w:rsidR="00AC66B8" w:rsidRDefault="00AC66B8" w:rsidP="00AC66B8">
      <w:pPr>
        <w:pStyle w:val="ListParagraph"/>
        <w:numPr>
          <w:ilvl w:val="0"/>
          <w:numId w:val="13"/>
        </w:numPr>
      </w:pPr>
      <w:r>
        <w:t>X</w:t>
      </w:r>
      <w:r>
        <w:rPr>
          <w:vertAlign w:val="subscript"/>
        </w:rPr>
        <w:t>m</w:t>
      </w:r>
      <w:r>
        <w:t xml:space="preserve"> = X</w:t>
      </w:r>
      <w:r>
        <w:rPr>
          <w:vertAlign w:val="subscript"/>
        </w:rPr>
        <w:t>NL</w:t>
      </w:r>
      <w:r>
        <w:t xml:space="preserve"> – X</w:t>
      </w:r>
      <w:r>
        <w:rPr>
          <w:vertAlign w:val="subscript"/>
        </w:rPr>
        <w:t>1</w:t>
      </w:r>
      <w:r>
        <w:t xml:space="preserve">  </w:t>
      </w:r>
    </w:p>
    <w:p w:rsidR="00AC66B8" w:rsidRDefault="00AC66B8" w:rsidP="00AC66B8">
      <w:pPr>
        <w:pStyle w:val="ListParagraph"/>
        <w:numPr>
          <w:ilvl w:val="0"/>
          <w:numId w:val="13"/>
        </w:numPr>
      </w:pPr>
      <w:r>
        <w:t>R</w:t>
      </w:r>
      <w:r>
        <w:rPr>
          <w:vertAlign w:val="subscript"/>
        </w:rPr>
        <w:t>BL</w:t>
      </w:r>
      <w:r>
        <w:t xml:space="preserve"> = P</w:t>
      </w:r>
      <w:r>
        <w:rPr>
          <w:vertAlign w:val="subscript"/>
        </w:rPr>
        <w:t>BL</w:t>
      </w:r>
      <w:r>
        <w:t xml:space="preserve"> / (q*I</w:t>
      </w:r>
      <w:r>
        <w:rPr>
          <w:vertAlign w:val="subscript"/>
        </w:rPr>
        <w:t>1,BL</w:t>
      </w:r>
      <w:r>
        <w:rPr>
          <w:vertAlign w:val="superscript"/>
        </w:rPr>
        <w:t>2</w:t>
      </w:r>
      <w:r>
        <w:t>) : If P</w:t>
      </w:r>
      <w:r>
        <w:rPr>
          <w:vertAlign w:val="subscript"/>
        </w:rPr>
        <w:t>BL</w:t>
      </w:r>
      <w:r>
        <w:t xml:space="preserve"> is phase power we don’t need to divide by 3.</w:t>
      </w:r>
    </w:p>
    <w:p w:rsidR="00AC66B8" w:rsidRPr="000C465E" w:rsidRDefault="008F3169" w:rsidP="00AC66B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BL</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num>
                    <m:den>
                      <m:sSub>
                        <m:sSubPr>
                          <m:ctrlPr>
                            <w:rPr>
                              <w:rFonts w:ascii="Cambria Math" w:hAnsi="Cambria Math"/>
                              <w:i/>
                            </w:rPr>
                          </m:ctrlPr>
                        </m:sSubPr>
                        <m:e>
                          <m:r>
                            <w:rPr>
                              <w:rFonts w:ascii="Cambria Math" w:hAnsi="Cambria Math"/>
                            </w:rPr>
                            <m:t>X</m:t>
                          </m:r>
                        </m:e>
                        <m:sub>
                          <m:r>
                            <w:rPr>
                              <w:rFonts w:ascii="Cambria Math" w:hAnsi="Cambria Math"/>
                            </w:rPr>
                            <m:t>m</m:t>
                          </m:r>
                        </m:sub>
                      </m:sSub>
                    </m:den>
                  </m:f>
                </m:e>
              </m:d>
            </m:e>
            <m:sup>
              <m:r>
                <w:rPr>
                  <w:rFonts w:ascii="Cambria Math" w:hAnsi="Cambria Math"/>
                </w:rPr>
                <m:t>2</m:t>
              </m:r>
            </m:sup>
          </m:sSup>
        </m:oMath>
      </m:oMathPara>
    </w:p>
    <w:p w:rsidR="000C465E" w:rsidRDefault="000C465E" w:rsidP="00AC66B8"/>
    <w:p w:rsidR="00AC66B8" w:rsidRDefault="00AC66B8" w:rsidP="00AC66B8">
      <w:pPr>
        <w:pStyle w:val="Heading3"/>
      </w:pPr>
      <w:r>
        <w:t>Blocked Rotor Model development</w:t>
      </w:r>
    </w:p>
    <w:p w:rsidR="00471AC7" w:rsidRDefault="001642F7" w:rsidP="00EA21A3">
      <w:r>
        <w:t xml:space="preserve">Open the induction motor block and set the </w:t>
      </w:r>
      <w:r w:rsidR="00471AC7">
        <w:t xml:space="preserve">mechanical input option to ‘Speed w’. Save and close the window. Change the name of the constant block feeding the input from torque or load to Speed. Set the constant block to 0. </w:t>
      </w:r>
    </w:p>
    <w:p w:rsidR="000C465E" w:rsidRDefault="001642F7" w:rsidP="00EA21A3">
      <w:r>
        <w:t xml:space="preserve">In the Matlab </w:t>
      </w:r>
      <w:r w:rsidR="00F62793">
        <w:t>script</w:t>
      </w:r>
      <w:r>
        <w:t>, se</w:t>
      </w:r>
      <w:r w:rsidR="003D266C">
        <w:t>t the value of ftest to 15 (Hz): t</w:t>
      </w:r>
      <w:r>
        <w:t>his is 25 % of the rated value. It is suggested that the test frequencies are not lower than this. In our simulation we do not have all the nonlinearities of a re</w:t>
      </w:r>
      <w:r w:rsidR="006B37A9">
        <w:t xml:space="preserve">al experimental set-up, but we </w:t>
      </w:r>
      <w:r>
        <w:t xml:space="preserve">are following similar procedure. </w:t>
      </w:r>
    </w:p>
    <w:p w:rsidR="000C465E" w:rsidRDefault="000C465E" w:rsidP="00EA21A3">
      <w:r>
        <w:t xml:space="preserve">Set Vtest </w:t>
      </w:r>
      <w:r w:rsidRPr="008E52E1">
        <w:rPr>
          <w:b/>
          <w:i/>
        </w:rPr>
        <w:t>initially</w:t>
      </w:r>
      <w:r w:rsidRPr="008E52E1">
        <w:rPr>
          <w:b/>
        </w:rPr>
        <w:t xml:space="preserve"> </w:t>
      </w:r>
      <w:r>
        <w:t xml:space="preserve">to be 30 V (rms) in the Matlab script. Calculate the peak value of this test value in your matlab script. </w:t>
      </w:r>
    </w:p>
    <w:p w:rsidR="003D266C" w:rsidRDefault="000C465E" w:rsidP="00EA21A3">
      <w:r>
        <w:t xml:space="preserve">Update your voltage sources with the correct test voltage. </w:t>
      </w:r>
    </w:p>
    <w:p w:rsidR="00F540B2" w:rsidRDefault="00504DD5" w:rsidP="006C03F3">
      <w:pPr>
        <w:pStyle w:val="Heading3"/>
      </w:pPr>
      <w:bookmarkStart w:id="15" w:name="_Ref490817467"/>
      <w:bookmarkStart w:id="16" w:name="_Toc508809528"/>
      <w:r>
        <w:t>Run the Si</w:t>
      </w:r>
      <w:r w:rsidR="00F540B2">
        <w:t>mulation</w:t>
      </w:r>
      <w:bookmarkEnd w:id="15"/>
      <w:bookmarkEnd w:id="16"/>
    </w:p>
    <w:p w:rsidR="003D266C" w:rsidRDefault="00F540B2" w:rsidP="00EA21A3">
      <w:r>
        <w:t>The rated current is about 10.2 A.</w:t>
      </w:r>
    </w:p>
    <w:p w:rsidR="00AC66B8" w:rsidRDefault="00F540B2" w:rsidP="00EA21A3">
      <w:r>
        <w:t xml:space="preserve">Run the simulation. </w:t>
      </w:r>
      <w:r w:rsidRPr="00AE2CA2">
        <w:rPr>
          <w:b/>
          <w:color w:val="000000" w:themeColor="text1"/>
        </w:rPr>
        <w:t>If the current is above rated, lower the voltage by using Vtest to take the current to just below rated.</w:t>
      </w:r>
      <w:r w:rsidRPr="00AE2CA2">
        <w:rPr>
          <w:color w:val="000000" w:themeColor="text1"/>
        </w:rPr>
        <w:t xml:space="preserve"> </w:t>
      </w:r>
      <w:r>
        <w:t>Do not spend too long on this.</w:t>
      </w:r>
      <w:r w:rsidR="00AC66B8">
        <w:t xml:space="preserve"> Note that Vtest is the rms value and you</w:t>
      </w:r>
      <w:r w:rsidR="008E52E1">
        <w:t xml:space="preserve">r script </w:t>
      </w:r>
      <w:r w:rsidR="00AE2CA2">
        <w:t xml:space="preserve">should calculate the updated peak values. </w:t>
      </w:r>
    </w:p>
    <w:p w:rsidR="0040506B" w:rsidRPr="0040506B" w:rsidRDefault="0040506B" w:rsidP="0040506B">
      <w:pPr>
        <w:rPr>
          <w:color w:val="FF0000"/>
        </w:rPr>
      </w:pPr>
      <w:r w:rsidRPr="0040506B">
        <w:rPr>
          <w:color w:val="FF0000"/>
        </w:rPr>
        <w:t>a) From the Blocked Rotor test: write down the following P</w:t>
      </w:r>
      <w:r w:rsidRPr="0040506B">
        <w:rPr>
          <w:color w:val="FF0000"/>
          <w:vertAlign w:val="subscript"/>
        </w:rPr>
        <w:t>phase</w:t>
      </w:r>
      <w:r w:rsidRPr="0040506B">
        <w:rPr>
          <w:color w:val="FF0000"/>
        </w:rPr>
        <w:t>, Q</w:t>
      </w:r>
      <w:r w:rsidRPr="0040506B">
        <w:rPr>
          <w:color w:val="FF0000"/>
          <w:vertAlign w:val="subscript"/>
        </w:rPr>
        <w:t xml:space="preserve">Phasw, </w:t>
      </w:r>
      <w:r w:rsidRPr="0040506B">
        <w:rPr>
          <w:color w:val="FF0000"/>
        </w:rPr>
        <w:t xml:space="preserve">ω </w:t>
      </w:r>
      <w:r w:rsidRPr="0040506B">
        <w:rPr>
          <w:color w:val="FF0000"/>
          <w:vertAlign w:val="subscript"/>
        </w:rPr>
        <w:t>m</w:t>
      </w:r>
      <w:r w:rsidRPr="0040506B">
        <w:rPr>
          <w:color w:val="FF0000"/>
        </w:rPr>
        <w:t>, V</w:t>
      </w:r>
      <w:r w:rsidRPr="0040506B">
        <w:rPr>
          <w:color w:val="FF0000"/>
          <w:vertAlign w:val="subscript"/>
        </w:rPr>
        <w:t>phase</w:t>
      </w:r>
      <w:r w:rsidRPr="0040506B">
        <w:rPr>
          <w:color w:val="FF0000"/>
        </w:rPr>
        <w:t xml:space="preserve"> I</w:t>
      </w:r>
      <w:r w:rsidRPr="0040506B">
        <w:rPr>
          <w:color w:val="FF0000"/>
          <w:vertAlign w:val="subscript"/>
        </w:rPr>
        <w:t>phase</w:t>
      </w:r>
    </w:p>
    <w:p w:rsidR="0040506B" w:rsidRPr="0040506B" w:rsidRDefault="0040506B" w:rsidP="0040506B">
      <w:pPr>
        <w:rPr>
          <w:color w:val="FF0000"/>
        </w:rPr>
      </w:pPr>
      <w:r w:rsidRPr="0040506B">
        <w:rPr>
          <w:color w:val="FF0000"/>
        </w:rPr>
        <w:t xml:space="preserve">(b) What are the output equivalent circuit parameters? Compare them with the ones you input  to the induction motor at the beginning. Comment. </w:t>
      </w:r>
    </w:p>
    <w:p w:rsidR="0040506B" w:rsidRPr="0040506B" w:rsidRDefault="0040506B" w:rsidP="0040506B">
      <w:pPr>
        <w:rPr>
          <w:color w:val="FF0000"/>
        </w:rPr>
      </w:pPr>
      <w:r w:rsidRPr="0040506B">
        <w:rPr>
          <w:rFonts w:eastAsiaTheme="minorEastAsia"/>
          <w:color w:val="FF0000"/>
        </w:rPr>
        <w:t>Original:</w:t>
      </w:r>
    </w:p>
    <w:p w:rsidR="0040506B" w:rsidRPr="0040506B" w:rsidRDefault="0040506B" w:rsidP="0040506B">
      <w:pPr>
        <w:rPr>
          <w:rFonts w:eastAsiaTheme="minorEastAsia"/>
          <w:color w:val="FF0000"/>
        </w:rPr>
      </w:pPr>
      <w:r w:rsidRPr="0040506B">
        <w:rPr>
          <w:rFonts w:eastAsiaTheme="minorEastAsia"/>
          <w:color w:val="FF0000"/>
        </w:rPr>
        <w:t>Calculated:</w:t>
      </w:r>
    </w:p>
    <w:p w:rsidR="0040506B" w:rsidRDefault="0040506B" w:rsidP="00AE2CA2"/>
    <w:p w:rsidR="00AE2CA2" w:rsidRDefault="0040506B" w:rsidP="00AE2CA2">
      <w:r>
        <w:t>S</w:t>
      </w:r>
      <w:r w:rsidR="00AE2CA2">
        <w:t>ave your model.</w:t>
      </w:r>
    </w:p>
    <w:p w:rsidR="0040506B" w:rsidRDefault="0040506B" w:rsidP="003D266C">
      <w:pPr>
        <w:jc w:val="center"/>
        <w:rPr>
          <w:b/>
          <w:sz w:val="28"/>
          <w:szCs w:val="28"/>
        </w:rPr>
      </w:pPr>
      <w:r>
        <w:rPr>
          <w:b/>
          <w:sz w:val="28"/>
          <w:szCs w:val="28"/>
        </w:rPr>
        <w:br w:type="page"/>
      </w:r>
    </w:p>
    <w:p w:rsidR="00F55F99" w:rsidRDefault="00F55F99" w:rsidP="0040506B">
      <w:pPr>
        <w:pStyle w:val="Heading1"/>
      </w:pPr>
      <w:r>
        <w:t>Instructions for Coursework</w:t>
      </w:r>
      <w:r w:rsidR="007A442F">
        <w:t xml:space="preserve"> for Electrical Machines</w:t>
      </w:r>
    </w:p>
    <w:p w:rsidR="00557A5D" w:rsidRDefault="00557A5D" w:rsidP="00F55F99">
      <w:pPr>
        <w:pStyle w:val="Heading2"/>
      </w:pPr>
      <w:r>
        <w:t>Report</w:t>
      </w:r>
    </w:p>
    <w:p w:rsidR="007A442F" w:rsidRDefault="007A442F" w:rsidP="007A442F">
      <w:r>
        <w:t xml:space="preserve">You have to complete a combined coursework: Section A is the results from Lab 6 and Section B is the results from this induction machines lab. </w:t>
      </w:r>
      <w:r>
        <w:t xml:space="preserve">The report is submitted through Turnitin in the Coursework CW1/CW2 area. </w:t>
      </w:r>
    </w:p>
    <w:p w:rsidR="00F55F99" w:rsidRDefault="00F55F99" w:rsidP="00557A5D">
      <w:pPr>
        <w:pStyle w:val="Heading3"/>
      </w:pPr>
      <w:r>
        <w:t>Front Page</w:t>
      </w:r>
    </w:p>
    <w:p w:rsidR="00F55F99" w:rsidRDefault="00F55F99" w:rsidP="00F55F99">
      <w:r>
        <w:t xml:space="preserve">On the Front Page you should have </w:t>
      </w:r>
    </w:p>
    <w:p w:rsidR="00F55F99" w:rsidRDefault="00F55F99" w:rsidP="00F55F99">
      <w:pPr>
        <w:ind w:left="720"/>
      </w:pPr>
      <w:r>
        <w:t>(Your name/ Student ID)</w:t>
      </w:r>
    </w:p>
    <w:p w:rsidR="00F55F99" w:rsidRDefault="00F55F99" w:rsidP="00F55F99">
      <w:pPr>
        <w:ind w:left="720"/>
      </w:pPr>
      <w:r>
        <w:t>Title of Coursework</w:t>
      </w:r>
    </w:p>
    <w:p w:rsidR="00F55F99" w:rsidRDefault="00F55F99" w:rsidP="00557A5D">
      <w:pPr>
        <w:pStyle w:val="Heading3"/>
      </w:pPr>
      <w:r>
        <w:t xml:space="preserve">Structure </w:t>
      </w:r>
    </w:p>
    <w:p w:rsidR="00F55F99" w:rsidRDefault="00F55F99" w:rsidP="00F55F99">
      <w:r>
        <w:t>Your report should consist of Numbered Sections, corresponding to the Tasks</w:t>
      </w:r>
      <w:r w:rsidR="00947A9B">
        <w:t xml:space="preserve"> </w:t>
      </w:r>
      <w:r w:rsidR="007A442F">
        <w:t xml:space="preserve">in Lab 6 and Lab 7. </w:t>
      </w:r>
      <w:r w:rsidR="00947A9B">
        <w:t xml:space="preserve"> The n</w:t>
      </w:r>
      <w:r>
        <w:t xml:space="preserve">umbered section may contain text/ </w:t>
      </w:r>
      <w:r w:rsidR="00947A9B">
        <w:t>calculations /</w:t>
      </w:r>
      <w:r>
        <w:t xml:space="preserve">plots/ Matlab code/ Simulink diagrams. </w:t>
      </w:r>
    </w:p>
    <w:p w:rsidR="00F55F99" w:rsidRPr="0040506B" w:rsidRDefault="00F55F99" w:rsidP="00947A9B">
      <w:pPr>
        <w:ind w:left="720"/>
        <w:rPr>
          <w:b/>
          <w:color w:val="FF0000"/>
          <w:sz w:val="32"/>
          <w:szCs w:val="32"/>
        </w:rPr>
      </w:pPr>
      <w:r w:rsidRPr="0040506B">
        <w:rPr>
          <w:b/>
          <w:color w:val="FF0000"/>
          <w:sz w:val="32"/>
          <w:szCs w:val="32"/>
        </w:rPr>
        <w:t>You are NOT asked to provide copies of material</w:t>
      </w:r>
      <w:r w:rsidR="007A442F">
        <w:rPr>
          <w:b/>
          <w:color w:val="FF0000"/>
          <w:sz w:val="32"/>
          <w:szCs w:val="32"/>
        </w:rPr>
        <w:t>/pages</w:t>
      </w:r>
      <w:r w:rsidRPr="0040506B">
        <w:rPr>
          <w:b/>
          <w:color w:val="FF0000"/>
          <w:sz w:val="32"/>
          <w:szCs w:val="32"/>
        </w:rPr>
        <w:t xml:space="preserve"> </w:t>
      </w:r>
      <w:r w:rsidR="00947A9B">
        <w:rPr>
          <w:b/>
          <w:color w:val="FF0000"/>
          <w:sz w:val="32"/>
          <w:szCs w:val="32"/>
        </w:rPr>
        <w:t>from the lab instructions</w:t>
      </w:r>
      <w:r w:rsidR="007A442F">
        <w:rPr>
          <w:b/>
          <w:color w:val="FF0000"/>
          <w:sz w:val="32"/>
          <w:szCs w:val="32"/>
        </w:rPr>
        <w:t xml:space="preserve">. </w:t>
      </w:r>
      <w:r w:rsidR="0040506B">
        <w:rPr>
          <w:b/>
          <w:color w:val="FF0000"/>
          <w:sz w:val="32"/>
          <w:szCs w:val="32"/>
        </w:rPr>
        <w:t xml:space="preserve"> Marks will be taken off for not following this </w:t>
      </w:r>
      <w:r w:rsidR="00947A9B">
        <w:rPr>
          <w:b/>
          <w:color w:val="FF0000"/>
          <w:sz w:val="32"/>
          <w:szCs w:val="32"/>
        </w:rPr>
        <w:t>guideline.</w:t>
      </w:r>
    </w:p>
    <w:p w:rsidR="00F55F99" w:rsidRPr="000F710D" w:rsidRDefault="00F55F99" w:rsidP="00557A5D">
      <w:pPr>
        <w:pStyle w:val="Heading3"/>
      </w:pPr>
      <w:r>
        <w:t>Comments</w:t>
      </w:r>
    </w:p>
    <w:p w:rsidR="00F55F99" w:rsidRDefault="00F55F99" w:rsidP="00F55F99">
      <w:r>
        <w:t xml:space="preserve">The marking schedule is included on the last page. </w:t>
      </w:r>
    </w:p>
    <w:p w:rsidR="00F55F99" w:rsidRDefault="00F55F99" w:rsidP="0040506B">
      <w:r>
        <w:t>Ensure any matlab code has clear comments indicating what it i</w:t>
      </w:r>
      <w:bookmarkStart w:id="17" w:name="_GoBack"/>
      <w:bookmarkEnd w:id="17"/>
      <w:r>
        <w:t xml:space="preserve">s meant to do. </w:t>
      </w:r>
    </w:p>
    <w:p w:rsidR="00F55F99" w:rsidRDefault="00F55F99" w:rsidP="00A273CE">
      <w:r>
        <w:t xml:space="preserve">Ensure that any Simulink model </w:t>
      </w:r>
      <w:r w:rsidR="0040506B">
        <w:t xml:space="preserve">is legible and </w:t>
      </w:r>
      <w:r>
        <w:t xml:space="preserve">has clearly named blocks. </w:t>
      </w:r>
    </w:p>
    <w:p w:rsidR="00557A5D" w:rsidRDefault="007A442F" w:rsidP="00557A5D">
      <w:pPr>
        <w:pStyle w:val="Heading2"/>
      </w:pPr>
      <w:r>
        <w:t xml:space="preserve">Induction Machine Lab </w:t>
      </w:r>
      <w:r w:rsidR="00557A5D">
        <w:t>Tasks</w:t>
      </w:r>
    </w:p>
    <w:p w:rsidR="007A442F" w:rsidRDefault="007A442F" w:rsidP="007A442F">
      <w:pPr>
        <w:ind w:left="720"/>
      </w:pPr>
      <w:r>
        <w:t>Include a</w:t>
      </w:r>
      <w:r>
        <w:t xml:space="preserve"> table with a list of Parameters/ units/ brief description: used in your model.</w:t>
      </w:r>
    </w:p>
    <w:p w:rsidR="00A273CE" w:rsidRDefault="00A273CE" w:rsidP="00A273CE">
      <w:pPr>
        <w:pStyle w:val="Heading3"/>
      </w:pPr>
      <w:r>
        <w:t>Task 1 Induction Machine Description</w:t>
      </w:r>
      <w:r w:rsidR="00330450">
        <w:tab/>
      </w:r>
      <w:r w:rsidR="00F713BA">
        <w:t>(8</w:t>
      </w:r>
      <w:r w:rsidR="00330450">
        <w:t xml:space="preserve"> marks</w:t>
      </w:r>
      <w:r w:rsidR="00F713BA">
        <w:t>: 6+2</w:t>
      </w:r>
      <w:r w:rsidR="00330450">
        <w:t>)</w:t>
      </w:r>
      <w:r w:rsidR="00330450">
        <w:tab/>
      </w:r>
    </w:p>
    <w:p w:rsidR="00A273CE" w:rsidRPr="00A273CE" w:rsidRDefault="00A273CE" w:rsidP="00A273CE">
      <w:pPr>
        <w:pStyle w:val="ListParagraph"/>
        <w:numPr>
          <w:ilvl w:val="0"/>
          <w:numId w:val="19"/>
        </w:numPr>
      </w:pPr>
      <w:r w:rsidRPr="00A273CE">
        <w:t xml:space="preserve">Write a brief paragraph explaining how a three phase induction motor works. Be clear when you refer to rotating magnetic fields and their interaction.  </w:t>
      </w:r>
    </w:p>
    <w:p w:rsidR="00A273CE" w:rsidRDefault="00A273CE" w:rsidP="00A273CE">
      <w:pPr>
        <w:pStyle w:val="ListParagraph"/>
        <w:numPr>
          <w:ilvl w:val="0"/>
          <w:numId w:val="19"/>
        </w:numPr>
      </w:pPr>
      <w:r w:rsidRPr="00A273CE">
        <w:t>What do we mean by an ‘asynchronous motor’?</w:t>
      </w:r>
    </w:p>
    <w:p w:rsidR="00A273CE" w:rsidRPr="00A273CE" w:rsidRDefault="00A273CE" w:rsidP="00A273CE">
      <w:pPr>
        <w:pStyle w:val="Heading3"/>
      </w:pPr>
      <w:r>
        <w:t>Task 2 DC Test</w:t>
      </w:r>
      <w:r w:rsidR="00330450">
        <w:tab/>
      </w:r>
      <w:r w:rsidR="00330450">
        <w:tab/>
      </w:r>
      <w:r w:rsidR="00330450">
        <w:tab/>
      </w:r>
      <w:r w:rsidR="00330450">
        <w:tab/>
      </w:r>
      <w:r w:rsidR="00330450">
        <w:tab/>
        <w:t>(6 marks: 2 + 4)</w:t>
      </w:r>
    </w:p>
    <w:p w:rsidR="00A273CE" w:rsidRPr="00A273CE" w:rsidRDefault="00A273CE" w:rsidP="00A273CE">
      <w:pPr>
        <w:pStyle w:val="ListParagraph"/>
        <w:numPr>
          <w:ilvl w:val="0"/>
          <w:numId w:val="20"/>
        </w:numPr>
      </w:pPr>
      <w:r w:rsidRPr="00A273CE">
        <w:t>The reactance X</w:t>
      </w:r>
      <w:r w:rsidRPr="00A273CE">
        <w:rPr>
          <w:vertAlign w:val="subscript"/>
        </w:rPr>
        <w:t>L</w:t>
      </w:r>
      <w:r w:rsidRPr="00A273CE">
        <w:t>,  will depend on the frequency. We are asked to input the inductance for the machine, not the reactance. Why is that?</w:t>
      </w:r>
    </w:p>
    <w:p w:rsidR="00A273CE" w:rsidRDefault="00A273CE" w:rsidP="00A273CE">
      <w:pPr>
        <w:pStyle w:val="ListParagraph"/>
        <w:numPr>
          <w:ilvl w:val="0"/>
          <w:numId w:val="20"/>
        </w:numPr>
      </w:pPr>
      <w:r w:rsidRPr="00A273CE">
        <w:t>Write down an explanation and calculations for how you calculated R</w:t>
      </w:r>
      <w:r w:rsidRPr="00A273CE">
        <w:rPr>
          <w:vertAlign w:val="subscript"/>
        </w:rPr>
        <w:t>1</w:t>
      </w:r>
      <w:r w:rsidRPr="00A273CE">
        <w:t>.</w:t>
      </w:r>
    </w:p>
    <w:p w:rsidR="00A273CE" w:rsidRDefault="00A273CE" w:rsidP="00A273CE">
      <w:pPr>
        <w:pStyle w:val="Heading3"/>
      </w:pPr>
      <w:r>
        <w:t>Task 3 No Load Test</w:t>
      </w:r>
      <w:r w:rsidR="008A3B6F">
        <w:tab/>
      </w:r>
      <w:r w:rsidR="008A3B6F">
        <w:tab/>
      </w:r>
      <w:r w:rsidR="008A3B6F">
        <w:tab/>
      </w:r>
      <w:r w:rsidR="008A3B6F">
        <w:tab/>
      </w:r>
      <w:r w:rsidR="00F713BA">
        <w:t>(16</w:t>
      </w:r>
      <w:r w:rsidR="008A3B6F">
        <w:t xml:space="preserve"> marks : 4+2+</w:t>
      </w:r>
      <w:r w:rsidR="00F713BA">
        <w:t>4</w:t>
      </w:r>
      <w:r w:rsidR="008A3B6F">
        <w:t>+6)</w:t>
      </w:r>
    </w:p>
    <w:p w:rsidR="00330450" w:rsidRDefault="00330450" w:rsidP="00330450">
      <w:pPr>
        <w:pStyle w:val="ListParagraph"/>
        <w:numPr>
          <w:ilvl w:val="0"/>
          <w:numId w:val="23"/>
        </w:numPr>
      </w:pPr>
      <w:r>
        <w:t xml:space="preserve">Being VERY clear as to whether you are referring to a single phase measurement or a 3 phase value: </w:t>
      </w:r>
    </w:p>
    <w:p w:rsidR="00330450" w:rsidRDefault="00330450" w:rsidP="00330450">
      <w:pPr>
        <w:pStyle w:val="ListParagraph"/>
        <w:numPr>
          <w:ilvl w:val="0"/>
          <w:numId w:val="28"/>
        </w:numPr>
      </w:pPr>
      <w:r>
        <w:t>Write down the No Load measurements e.g. V</w:t>
      </w:r>
      <w:r>
        <w:softHyphen/>
      </w:r>
      <w:r w:rsidRPr="00330450">
        <w:rPr>
          <w:vertAlign w:val="subscript"/>
        </w:rPr>
        <w:t>1</w:t>
      </w:r>
      <w:r w:rsidRPr="00330450">
        <w:rPr>
          <w:vertAlign w:val="subscript"/>
        </w:rPr>
        <w:softHyphen/>
        <w:t>, NL</w:t>
      </w:r>
      <w:r>
        <w:t xml:space="preserve"> , …..</w:t>
      </w:r>
    </w:p>
    <w:p w:rsidR="0040506B" w:rsidRDefault="00E27C5C" w:rsidP="00330450">
      <w:pPr>
        <w:pStyle w:val="ListParagraph"/>
        <w:numPr>
          <w:ilvl w:val="0"/>
          <w:numId w:val="28"/>
        </w:numPr>
      </w:pPr>
      <w:r>
        <w:t>W</w:t>
      </w:r>
      <w:r w:rsidR="0040506B">
        <w:t>rite down expressions for S</w:t>
      </w:r>
      <w:r w:rsidR="0040506B" w:rsidRPr="0040506B">
        <w:rPr>
          <w:vertAlign w:val="subscript"/>
        </w:rPr>
        <w:t>NL</w:t>
      </w:r>
      <w:r w:rsidR="0040506B">
        <w:t xml:space="preserve"> and Q</w:t>
      </w:r>
      <w:r w:rsidR="0040506B" w:rsidRPr="0040506B">
        <w:rPr>
          <w:vertAlign w:val="subscript"/>
        </w:rPr>
        <w:t xml:space="preserve">NL </w:t>
      </w:r>
      <w:r w:rsidR="0040506B">
        <w:t xml:space="preserve"> (the apparent and reactive power)</w:t>
      </w:r>
      <w:r>
        <w:t xml:space="preserve"> in terms of the No Load measurements.</w:t>
      </w:r>
    </w:p>
    <w:p w:rsidR="0040506B" w:rsidRDefault="0040506B" w:rsidP="00330450">
      <w:pPr>
        <w:pStyle w:val="ListParagraph"/>
        <w:numPr>
          <w:ilvl w:val="0"/>
          <w:numId w:val="28"/>
        </w:numPr>
      </w:pPr>
      <w:r>
        <w:t>Write down an expression for the rotational losses of the machines that can be cal</w:t>
      </w:r>
      <w:r w:rsidR="00330450">
        <w:t>culated from your measurements.</w:t>
      </w:r>
    </w:p>
    <w:p w:rsidR="0040506B" w:rsidRDefault="0040506B" w:rsidP="0040506B">
      <w:pPr>
        <w:pStyle w:val="ListParagraph"/>
        <w:numPr>
          <w:ilvl w:val="0"/>
          <w:numId w:val="23"/>
        </w:numPr>
      </w:pPr>
      <w:r>
        <w:t xml:space="preserve">Write down the line voltage, phase voltage, rms voltage and peak voltage for this test. </w:t>
      </w:r>
    </w:p>
    <w:p w:rsidR="0040506B" w:rsidRDefault="0040506B" w:rsidP="0040506B">
      <w:pPr>
        <w:pStyle w:val="ListParagraph"/>
        <w:numPr>
          <w:ilvl w:val="0"/>
          <w:numId w:val="23"/>
        </w:numPr>
      </w:pPr>
      <w:r>
        <w:t xml:space="preserve"> </w:t>
      </w:r>
      <w:r w:rsidR="00330450">
        <w:t>Write down the following information from your simulation</w:t>
      </w:r>
      <w:r>
        <w:t xml:space="preserve"> </w:t>
      </w:r>
    </w:p>
    <w:p w:rsidR="0040506B" w:rsidRDefault="0040506B" w:rsidP="0040506B">
      <w:pPr>
        <w:pStyle w:val="ListParagraph"/>
        <w:numPr>
          <w:ilvl w:val="0"/>
          <w:numId w:val="24"/>
        </w:numPr>
      </w:pPr>
      <w:r>
        <w:t>the input load to the machine.</w:t>
      </w:r>
    </w:p>
    <w:p w:rsidR="0040506B" w:rsidRDefault="0040506B" w:rsidP="0040506B">
      <w:pPr>
        <w:pStyle w:val="ListParagraph"/>
        <w:numPr>
          <w:ilvl w:val="0"/>
          <w:numId w:val="24"/>
        </w:numPr>
      </w:pPr>
      <w:r>
        <w:t>The measured output from the machine on the mechanical side.</w:t>
      </w:r>
    </w:p>
    <w:p w:rsidR="0040506B" w:rsidRDefault="0040506B" w:rsidP="0040506B">
      <w:pPr>
        <w:pStyle w:val="ListParagraph"/>
        <w:numPr>
          <w:ilvl w:val="0"/>
          <w:numId w:val="24"/>
        </w:numPr>
      </w:pPr>
      <w:r>
        <w:t xml:space="preserve">The </w:t>
      </w:r>
      <w:r w:rsidRPr="000C465E">
        <w:rPr>
          <w:color w:val="FF0000"/>
        </w:rPr>
        <w:t>measurements</w:t>
      </w:r>
      <w:r>
        <w:t xml:space="preserve"> on the electrical side (what is </w:t>
      </w:r>
      <w:r w:rsidRPr="0040506B">
        <w:rPr>
          <w:b/>
        </w:rPr>
        <w:t xml:space="preserve">actually </w:t>
      </w:r>
      <w:r>
        <w:t>measured) and what is calculated from the measurements.</w:t>
      </w:r>
    </w:p>
    <w:p w:rsidR="0040506B" w:rsidRDefault="0040506B" w:rsidP="00773C0C">
      <w:pPr>
        <w:pStyle w:val="ListParagraph"/>
        <w:numPr>
          <w:ilvl w:val="0"/>
          <w:numId w:val="23"/>
        </w:numPr>
      </w:pPr>
      <w:r>
        <w:t>Write down the values of  P</w:t>
      </w:r>
      <w:r w:rsidRPr="0040506B">
        <w:rPr>
          <w:vertAlign w:val="subscript"/>
        </w:rPr>
        <w:t>phase</w:t>
      </w:r>
      <w:r>
        <w:t>, Q</w:t>
      </w:r>
      <w:r w:rsidRPr="0040506B">
        <w:rPr>
          <w:vertAlign w:val="subscript"/>
        </w:rPr>
        <w:t xml:space="preserve">Phasw, </w:t>
      </w:r>
      <w:r>
        <w:t xml:space="preserve">ω </w:t>
      </w:r>
      <w:r w:rsidRPr="0040506B">
        <w:rPr>
          <w:vertAlign w:val="subscript"/>
        </w:rPr>
        <w:t>m</w:t>
      </w:r>
      <w:r>
        <w:t>, V</w:t>
      </w:r>
      <w:r w:rsidRPr="0040506B">
        <w:rPr>
          <w:vertAlign w:val="subscript"/>
        </w:rPr>
        <w:t>phase</w:t>
      </w:r>
      <w:r>
        <w:t xml:space="preserve"> I</w:t>
      </w:r>
      <w:r w:rsidRPr="0040506B">
        <w:rPr>
          <w:vertAlign w:val="subscript"/>
        </w:rPr>
        <w:t>phase</w:t>
      </w:r>
      <w:r>
        <w:t xml:space="preserve"> from the NO Load test and calculate X</w:t>
      </w:r>
      <w:r w:rsidRPr="0040506B">
        <w:rPr>
          <w:vertAlign w:val="subscript"/>
        </w:rPr>
        <w:t xml:space="preserve">Nl  </w:t>
      </w:r>
      <w:r>
        <w:t>and P</w:t>
      </w:r>
      <w:r w:rsidRPr="0040506B">
        <w:rPr>
          <w:vertAlign w:val="subscript"/>
        </w:rPr>
        <w:t>rot</w:t>
      </w:r>
      <w:r>
        <w:t xml:space="preserve"> showing your working. </w:t>
      </w:r>
    </w:p>
    <w:p w:rsidR="0040506B" w:rsidRDefault="0040506B" w:rsidP="00557A5D">
      <w:pPr>
        <w:pStyle w:val="Heading3"/>
      </w:pPr>
      <w:r>
        <w:t>Task 4 Blocked Rotor Test</w:t>
      </w:r>
      <w:r w:rsidR="008A3B6F">
        <w:tab/>
      </w:r>
      <w:r w:rsidR="008A3B6F">
        <w:tab/>
      </w:r>
      <w:r w:rsidR="008A3B6F">
        <w:tab/>
      </w:r>
      <w:r w:rsidR="00EE19E1">
        <w:t>(</w:t>
      </w:r>
      <w:r w:rsidR="00F713BA">
        <w:t xml:space="preserve">20 marks: </w:t>
      </w:r>
      <w:r w:rsidR="00EE19E1">
        <w:t xml:space="preserve">4+4+ 8 + </w:t>
      </w:r>
      <w:r w:rsidR="00F713BA">
        <w:t>4</w:t>
      </w:r>
      <w:r w:rsidR="00EE19E1">
        <w:t>)</w:t>
      </w:r>
    </w:p>
    <w:p w:rsidR="00557A5D" w:rsidRDefault="00557A5D" w:rsidP="00557A5D">
      <w:pPr>
        <w:pStyle w:val="ListParagraph"/>
        <w:numPr>
          <w:ilvl w:val="0"/>
          <w:numId w:val="25"/>
        </w:numPr>
      </w:pPr>
      <w:r>
        <w:t>What do we mean by blocked rotor test? How do we achieve this in practice?</w:t>
      </w:r>
    </w:p>
    <w:p w:rsidR="00557A5D" w:rsidRDefault="00557A5D" w:rsidP="00557A5D">
      <w:pPr>
        <w:pStyle w:val="ListParagraph"/>
        <w:numPr>
          <w:ilvl w:val="0"/>
          <w:numId w:val="25"/>
        </w:numPr>
      </w:pPr>
      <w:r>
        <w:t>The blocked rotor test is performed at reduced frequency. Explain why.</w:t>
      </w:r>
    </w:p>
    <w:p w:rsidR="00557A5D" w:rsidRDefault="00557A5D" w:rsidP="00557A5D">
      <w:pPr>
        <w:pStyle w:val="ListParagraph"/>
        <w:numPr>
          <w:ilvl w:val="0"/>
          <w:numId w:val="25"/>
        </w:numPr>
      </w:pPr>
      <w:r>
        <w:t>From the Blocked Rotor test: write down the following P</w:t>
      </w:r>
      <w:r w:rsidRPr="00557A5D">
        <w:rPr>
          <w:vertAlign w:val="subscript"/>
        </w:rPr>
        <w:t>phase</w:t>
      </w:r>
      <w:r>
        <w:t>, Q</w:t>
      </w:r>
      <w:r w:rsidRPr="00557A5D">
        <w:rPr>
          <w:vertAlign w:val="subscript"/>
        </w:rPr>
        <w:t xml:space="preserve">Phasw, </w:t>
      </w:r>
      <w:r>
        <w:t xml:space="preserve">ω </w:t>
      </w:r>
      <w:r w:rsidRPr="00557A5D">
        <w:rPr>
          <w:vertAlign w:val="subscript"/>
        </w:rPr>
        <w:t>m</w:t>
      </w:r>
      <w:r>
        <w:t>, V</w:t>
      </w:r>
      <w:r w:rsidRPr="00557A5D">
        <w:rPr>
          <w:vertAlign w:val="subscript"/>
        </w:rPr>
        <w:t>phase</w:t>
      </w:r>
      <w:r>
        <w:t xml:space="preserve"> I</w:t>
      </w:r>
      <w:r w:rsidRPr="00557A5D">
        <w:rPr>
          <w:vertAlign w:val="subscript"/>
        </w:rPr>
        <w:t>phase</w:t>
      </w:r>
      <w:r>
        <w:t xml:space="preserve"> and calculate the output equivalent circuit parameters? </w:t>
      </w:r>
    </w:p>
    <w:p w:rsidR="00557A5D" w:rsidRDefault="00557A5D" w:rsidP="00557A5D">
      <w:pPr>
        <w:pStyle w:val="ListParagraph"/>
        <w:numPr>
          <w:ilvl w:val="0"/>
          <w:numId w:val="25"/>
        </w:numPr>
      </w:pPr>
      <w:r>
        <w:t xml:space="preserve">Compare the calculated values with the ones you input  to the induction motor at the beginning. Comment. </w:t>
      </w:r>
    </w:p>
    <w:p w:rsidR="00557A5D" w:rsidRDefault="00557A5D" w:rsidP="00557A5D">
      <w:pPr>
        <w:pStyle w:val="ListParagraph"/>
      </w:pPr>
      <w:r w:rsidRPr="00557A5D">
        <w:rPr>
          <w:rFonts w:eastAsiaTheme="minorEastAsia"/>
        </w:rPr>
        <w:t>Original:</w:t>
      </w:r>
    </w:p>
    <w:p w:rsidR="00557A5D" w:rsidRPr="00557A5D" w:rsidRDefault="00557A5D" w:rsidP="00557A5D">
      <w:pPr>
        <w:pStyle w:val="ListParagraph"/>
        <w:rPr>
          <w:rFonts w:eastAsiaTheme="minorEastAsia"/>
        </w:rPr>
      </w:pPr>
      <w:r w:rsidRPr="00557A5D">
        <w:rPr>
          <w:rFonts w:eastAsiaTheme="minorEastAsia"/>
        </w:rPr>
        <w:t>Calculated:</w:t>
      </w:r>
    </w:p>
    <w:p w:rsidR="00557A5D" w:rsidRPr="00557A5D" w:rsidRDefault="00557A5D" w:rsidP="00557A5D">
      <w:pPr>
        <w:pStyle w:val="ListParagraph"/>
      </w:pPr>
    </w:p>
    <w:p w:rsidR="0040506B" w:rsidRDefault="00557A5D" w:rsidP="00557A5D">
      <w:pPr>
        <w:pStyle w:val="Heading3"/>
      </w:pPr>
      <w:r>
        <w:t>Scripts</w:t>
      </w:r>
      <w:r w:rsidR="00EE19E1">
        <w:t xml:space="preserve"> &amp; Screenshots</w:t>
      </w:r>
      <w:r w:rsidR="00EE19E1">
        <w:tab/>
      </w:r>
      <w:r w:rsidR="00EE19E1">
        <w:tab/>
      </w:r>
      <w:r w:rsidR="00EE19E1">
        <w:tab/>
      </w:r>
      <w:r w:rsidR="00EE19E1">
        <w:tab/>
        <w:t>(10 marks: 6 + 4)</w:t>
      </w:r>
    </w:p>
    <w:p w:rsidR="00557A5D" w:rsidRDefault="00557A5D" w:rsidP="00E27C5C">
      <w:pPr>
        <w:pStyle w:val="ListParagraph"/>
        <w:numPr>
          <w:ilvl w:val="0"/>
          <w:numId w:val="27"/>
        </w:numPr>
      </w:pPr>
      <w:r>
        <w:t xml:space="preserve">Include your matlab </w:t>
      </w:r>
      <w:r w:rsidRPr="00E27C5C">
        <w:rPr>
          <w:b/>
        </w:rPr>
        <w:t>scripts</w:t>
      </w:r>
      <w:r>
        <w:t xml:space="preserve"> for each of the three tests. Make sure there are comments and include your name at the top.</w:t>
      </w:r>
    </w:p>
    <w:p w:rsidR="00557A5D" w:rsidRDefault="00EE19E1" w:rsidP="00E27C5C">
      <w:pPr>
        <w:pStyle w:val="ListParagraph"/>
        <w:numPr>
          <w:ilvl w:val="0"/>
          <w:numId w:val="27"/>
        </w:numPr>
      </w:pPr>
      <w:r>
        <w:t>Include</w:t>
      </w:r>
      <w:r w:rsidR="00557A5D">
        <w:t xml:space="preserve"> legible screenshots of </w:t>
      </w:r>
      <w:r w:rsidR="00947A9B" w:rsidRPr="00E27C5C">
        <w:rPr>
          <w:b/>
        </w:rPr>
        <w:t>two</w:t>
      </w:r>
      <w:r w:rsidR="00557A5D" w:rsidRPr="00E27C5C">
        <w:rPr>
          <w:b/>
        </w:rPr>
        <w:t xml:space="preserve"> models</w:t>
      </w:r>
      <w:r w:rsidR="00557A5D">
        <w:t xml:space="preserve"> </w:t>
      </w:r>
      <w:r w:rsidR="00947A9B">
        <w:t>:</w:t>
      </w:r>
      <w:r w:rsidR="00557A5D">
        <w:t xml:space="preserve">the </w:t>
      </w:r>
      <w:r w:rsidR="00557A5D" w:rsidRPr="00E27C5C">
        <w:rPr>
          <w:b/>
        </w:rPr>
        <w:t>DC test</w:t>
      </w:r>
      <w:r w:rsidR="00557A5D">
        <w:t xml:space="preserve"> and the </w:t>
      </w:r>
      <w:r w:rsidR="00557A5D" w:rsidRPr="00E27C5C">
        <w:rPr>
          <w:b/>
        </w:rPr>
        <w:t>Blocked Rotor Test</w:t>
      </w:r>
      <w:r w:rsidR="00557A5D">
        <w:t>. Annotate each Simulink model with your name .</w:t>
      </w:r>
    </w:p>
    <w:p w:rsidR="00557A5D" w:rsidRDefault="00557A5D" w:rsidP="00557A5D"/>
    <w:p w:rsidR="00557A5D" w:rsidRPr="00557A5D" w:rsidRDefault="00557A5D" w:rsidP="00557A5D"/>
    <w:p w:rsidR="00AA4A1B" w:rsidRDefault="00AA4A1B" w:rsidP="00AA4A1B"/>
    <w:p w:rsidR="00AA4A1B" w:rsidRDefault="00AA4A1B" w:rsidP="00AA4A1B"/>
    <w:p w:rsidR="00AA4A1B" w:rsidRDefault="00AA4A1B" w:rsidP="00AA4A1B"/>
    <w:p w:rsidR="00AA4A1B" w:rsidRDefault="00AA4A1B" w:rsidP="00AA4A1B"/>
    <w:p w:rsidR="00AA4A1B" w:rsidRPr="00AA4A1B" w:rsidRDefault="00AA4A1B" w:rsidP="00AA4A1B"/>
    <w:p w:rsidR="00A273CE" w:rsidRPr="00A273CE" w:rsidRDefault="00A273CE" w:rsidP="00A273CE"/>
    <w:p w:rsidR="008E52E1" w:rsidRDefault="008E52E1" w:rsidP="003D266C">
      <w:pPr>
        <w:jc w:val="center"/>
        <w:rPr>
          <w:b/>
          <w:sz w:val="28"/>
          <w:szCs w:val="28"/>
        </w:rPr>
      </w:pPr>
    </w:p>
    <w:p w:rsidR="008E52E1" w:rsidRDefault="008E52E1" w:rsidP="003D266C">
      <w:pPr>
        <w:jc w:val="center"/>
        <w:rPr>
          <w:b/>
          <w:sz w:val="28"/>
          <w:szCs w:val="28"/>
        </w:rPr>
      </w:pPr>
    </w:p>
    <w:p w:rsidR="008E52E1" w:rsidRDefault="008E52E1" w:rsidP="003D266C">
      <w:pPr>
        <w:jc w:val="center"/>
        <w:rPr>
          <w:b/>
          <w:sz w:val="28"/>
          <w:szCs w:val="28"/>
        </w:rPr>
      </w:pPr>
    </w:p>
    <w:p w:rsidR="008E52E1" w:rsidRDefault="008E52E1" w:rsidP="003D266C">
      <w:pPr>
        <w:jc w:val="center"/>
        <w:rPr>
          <w:b/>
          <w:sz w:val="28"/>
          <w:szCs w:val="28"/>
        </w:rPr>
      </w:pPr>
    </w:p>
    <w:p w:rsidR="008E52E1" w:rsidRDefault="008E52E1" w:rsidP="003D266C">
      <w:pPr>
        <w:jc w:val="center"/>
        <w:rPr>
          <w:b/>
          <w:sz w:val="28"/>
          <w:szCs w:val="28"/>
        </w:rPr>
      </w:pPr>
    </w:p>
    <w:p w:rsidR="00A273CE" w:rsidRDefault="00A273CE" w:rsidP="003D266C">
      <w:pPr>
        <w:jc w:val="center"/>
        <w:rPr>
          <w:b/>
          <w:sz w:val="28"/>
          <w:szCs w:val="28"/>
        </w:rPr>
      </w:pPr>
    </w:p>
    <w:p w:rsidR="00412A52" w:rsidRPr="007021A7" w:rsidRDefault="00412A52" w:rsidP="00F713BA">
      <w:pPr>
        <w:rPr>
          <w:b/>
          <w:sz w:val="28"/>
          <w:szCs w:val="28"/>
        </w:rPr>
      </w:pPr>
    </w:p>
    <w:sectPr w:rsidR="00412A52" w:rsidRPr="007021A7" w:rsidSect="00F713BA">
      <w:footerReference w:type="default" r:id="rId23"/>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169" w:rsidRDefault="008F3169" w:rsidP="007F3C10">
      <w:pPr>
        <w:spacing w:after="0" w:line="240" w:lineRule="auto"/>
      </w:pPr>
      <w:r>
        <w:separator/>
      </w:r>
    </w:p>
  </w:endnote>
  <w:endnote w:type="continuationSeparator" w:id="0">
    <w:p w:rsidR="008F3169" w:rsidRDefault="008F3169" w:rsidP="007F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135056"/>
      <w:docPartObj>
        <w:docPartGallery w:val="Page Numbers (Bottom of Page)"/>
        <w:docPartUnique/>
      </w:docPartObj>
    </w:sdtPr>
    <w:sdtEndPr>
      <w:rPr>
        <w:noProof/>
      </w:rPr>
    </w:sdtEndPr>
    <w:sdtContent>
      <w:p w:rsidR="008E52E1" w:rsidRDefault="008E52E1">
        <w:pPr>
          <w:pStyle w:val="Footer"/>
          <w:jc w:val="right"/>
        </w:pPr>
        <w:r>
          <w:t xml:space="preserve">Induction Machine Parameter Tests </w:t>
        </w:r>
        <w:r/>
        <w:r>
          <w:instrText xml:space="preserve"/>
        </w:r>
        <w:r/>
        <w:r w:rsidR="008F3169">
          <w:rPr>
            <w:noProof/>
          </w:rPr>
          <w:t>7-1</w:t>
        </w:r>
        <w:r>
          <w:rPr>
            <w:noProof/>
          </w:rPr>
        </w:r>
      </w:p>
    </w:sdtContent>
  </w:sdt>
  <w:p w:rsidR="008E52E1" w:rsidRDefault="008E5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169" w:rsidRDefault="008F3169" w:rsidP="007F3C10">
      <w:pPr>
        <w:spacing w:after="0" w:line="240" w:lineRule="auto"/>
      </w:pPr>
      <w:r>
        <w:separator/>
      </w:r>
    </w:p>
  </w:footnote>
  <w:footnote w:type="continuationSeparator" w:id="0">
    <w:p w:rsidR="008F3169" w:rsidRDefault="008F3169" w:rsidP="007F3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74F"/>
    <w:multiLevelType w:val="hybridMultilevel"/>
    <w:tmpl w:val="79A8C5FA"/>
    <w:lvl w:ilvl="0" w:tplc="2AD4696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F1EBB"/>
    <w:multiLevelType w:val="hybridMultilevel"/>
    <w:tmpl w:val="5A249D90"/>
    <w:lvl w:ilvl="0" w:tplc="F2068C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BD0036"/>
    <w:multiLevelType w:val="hybridMultilevel"/>
    <w:tmpl w:val="A1748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ECE7A21"/>
    <w:multiLevelType w:val="hybridMultilevel"/>
    <w:tmpl w:val="14348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4F5AD2"/>
    <w:multiLevelType w:val="hybridMultilevel"/>
    <w:tmpl w:val="7EF04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F774FE"/>
    <w:multiLevelType w:val="hybridMultilevel"/>
    <w:tmpl w:val="E29C3D9A"/>
    <w:lvl w:ilvl="0" w:tplc="289AEB3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654DF4"/>
    <w:multiLevelType w:val="hybridMultilevel"/>
    <w:tmpl w:val="B538945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8A73D17"/>
    <w:multiLevelType w:val="hybridMultilevel"/>
    <w:tmpl w:val="3AB0F8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6B09D1"/>
    <w:multiLevelType w:val="hybridMultilevel"/>
    <w:tmpl w:val="D836302A"/>
    <w:lvl w:ilvl="0" w:tplc="7222DB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EA42FF"/>
    <w:multiLevelType w:val="hybridMultilevel"/>
    <w:tmpl w:val="DB8E6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D579F3"/>
    <w:multiLevelType w:val="hybridMultilevel"/>
    <w:tmpl w:val="35D0BC12"/>
    <w:lvl w:ilvl="0" w:tplc="DDFA82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95662D"/>
    <w:multiLevelType w:val="hybridMultilevel"/>
    <w:tmpl w:val="3806A224"/>
    <w:lvl w:ilvl="0" w:tplc="2AD469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F6A9C"/>
    <w:multiLevelType w:val="hybridMultilevel"/>
    <w:tmpl w:val="CE5C4554"/>
    <w:lvl w:ilvl="0" w:tplc="402E7C4C">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4B1797"/>
    <w:multiLevelType w:val="hybridMultilevel"/>
    <w:tmpl w:val="78DE5942"/>
    <w:lvl w:ilvl="0" w:tplc="2AD4696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C43A9"/>
    <w:multiLevelType w:val="hybridMultilevel"/>
    <w:tmpl w:val="E7DEB340"/>
    <w:lvl w:ilvl="0" w:tplc="B05EAEF8">
      <w:start w:val="1"/>
      <w:numFmt w:val="decimal"/>
      <w:lvlText w:val="%1."/>
      <w:lvlJc w:val="left"/>
      <w:pPr>
        <w:ind w:left="720" w:hanging="360"/>
      </w:pPr>
      <w:rPr>
        <w:rFonts w:eastAsia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CB2012"/>
    <w:multiLevelType w:val="hybridMultilevel"/>
    <w:tmpl w:val="3806A224"/>
    <w:lvl w:ilvl="0" w:tplc="2AD469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52A07"/>
    <w:multiLevelType w:val="multilevel"/>
    <w:tmpl w:val="40DA6C7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1569"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60C70DE7"/>
    <w:multiLevelType w:val="hybridMultilevel"/>
    <w:tmpl w:val="1B8E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A339C3"/>
    <w:multiLevelType w:val="hybridMultilevel"/>
    <w:tmpl w:val="E7DEB340"/>
    <w:lvl w:ilvl="0" w:tplc="B05EAEF8">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B0284D"/>
    <w:multiLevelType w:val="hybridMultilevel"/>
    <w:tmpl w:val="5816A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0C6224"/>
    <w:multiLevelType w:val="hybridMultilevel"/>
    <w:tmpl w:val="5B1CAF46"/>
    <w:lvl w:ilvl="0" w:tplc="95FEA5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16"/>
  </w:num>
  <w:num w:numId="4">
    <w:abstractNumId w:val="16"/>
  </w:num>
  <w:num w:numId="5">
    <w:abstractNumId w:val="16"/>
  </w:num>
  <w:num w:numId="6">
    <w:abstractNumId w:val="16"/>
  </w:num>
  <w:num w:numId="7">
    <w:abstractNumId w:val="16"/>
  </w:num>
  <w:num w:numId="8">
    <w:abstractNumId w:val="16"/>
  </w:num>
  <w:num w:numId="9">
    <w:abstractNumId w:val="3"/>
  </w:num>
  <w:num w:numId="10">
    <w:abstractNumId w:val="5"/>
  </w:num>
  <w:num w:numId="11">
    <w:abstractNumId w:val="7"/>
  </w:num>
  <w:num w:numId="12">
    <w:abstractNumId w:val="18"/>
  </w:num>
  <w:num w:numId="13">
    <w:abstractNumId w:val="14"/>
  </w:num>
  <w:num w:numId="14">
    <w:abstractNumId w:val="19"/>
  </w:num>
  <w:num w:numId="15">
    <w:abstractNumId w:val="8"/>
  </w:num>
  <w:num w:numId="16">
    <w:abstractNumId w:val="2"/>
  </w:num>
  <w:num w:numId="17">
    <w:abstractNumId w:val="9"/>
  </w:num>
  <w:num w:numId="18">
    <w:abstractNumId w:val="10"/>
  </w:num>
  <w:num w:numId="19">
    <w:abstractNumId w:val="11"/>
  </w:num>
  <w:num w:numId="20">
    <w:abstractNumId w:val="15"/>
  </w:num>
  <w:num w:numId="21">
    <w:abstractNumId w:val="12"/>
  </w:num>
  <w:num w:numId="22">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6"/>
  </w:num>
  <w:num w:numId="25">
    <w:abstractNumId w:val="13"/>
  </w:num>
  <w:num w:numId="26">
    <w:abstractNumId w:val="20"/>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BD"/>
    <w:rsid w:val="00003CD4"/>
    <w:rsid w:val="000071F0"/>
    <w:rsid w:val="00026FE7"/>
    <w:rsid w:val="00042C53"/>
    <w:rsid w:val="00052318"/>
    <w:rsid w:val="00052573"/>
    <w:rsid w:val="00063A4B"/>
    <w:rsid w:val="0006771A"/>
    <w:rsid w:val="0008089D"/>
    <w:rsid w:val="00091A2C"/>
    <w:rsid w:val="000B7448"/>
    <w:rsid w:val="000C0834"/>
    <w:rsid w:val="000C085F"/>
    <w:rsid w:val="000C465E"/>
    <w:rsid w:val="000F710D"/>
    <w:rsid w:val="00102856"/>
    <w:rsid w:val="00102EFE"/>
    <w:rsid w:val="00122C03"/>
    <w:rsid w:val="00124CBB"/>
    <w:rsid w:val="00142508"/>
    <w:rsid w:val="0015011B"/>
    <w:rsid w:val="001513ED"/>
    <w:rsid w:val="001543CF"/>
    <w:rsid w:val="00155777"/>
    <w:rsid w:val="001642F7"/>
    <w:rsid w:val="00185A75"/>
    <w:rsid w:val="00193349"/>
    <w:rsid w:val="001A2BCB"/>
    <w:rsid w:val="001C74C2"/>
    <w:rsid w:val="001D511C"/>
    <w:rsid w:val="001E150F"/>
    <w:rsid w:val="001F3205"/>
    <w:rsid w:val="0022192D"/>
    <w:rsid w:val="00222BE0"/>
    <w:rsid w:val="00224050"/>
    <w:rsid w:val="002442E4"/>
    <w:rsid w:val="002506F6"/>
    <w:rsid w:val="0026750B"/>
    <w:rsid w:val="00281355"/>
    <w:rsid w:val="00294EE1"/>
    <w:rsid w:val="002A7456"/>
    <w:rsid w:val="002B203D"/>
    <w:rsid w:val="002B3209"/>
    <w:rsid w:val="002B74AC"/>
    <w:rsid w:val="002C278F"/>
    <w:rsid w:val="002C2A7E"/>
    <w:rsid w:val="002C619B"/>
    <w:rsid w:val="002E7BE6"/>
    <w:rsid w:val="002F3138"/>
    <w:rsid w:val="0031356B"/>
    <w:rsid w:val="003151FA"/>
    <w:rsid w:val="0032000C"/>
    <w:rsid w:val="0032530B"/>
    <w:rsid w:val="003271F6"/>
    <w:rsid w:val="00330450"/>
    <w:rsid w:val="0033617A"/>
    <w:rsid w:val="00350942"/>
    <w:rsid w:val="00371666"/>
    <w:rsid w:val="00386220"/>
    <w:rsid w:val="00393F57"/>
    <w:rsid w:val="003A5DDF"/>
    <w:rsid w:val="003B4ECA"/>
    <w:rsid w:val="003C0D4F"/>
    <w:rsid w:val="003D266C"/>
    <w:rsid w:val="003D3256"/>
    <w:rsid w:val="003D3907"/>
    <w:rsid w:val="003D6434"/>
    <w:rsid w:val="003E2329"/>
    <w:rsid w:val="003F77FD"/>
    <w:rsid w:val="0040384A"/>
    <w:rsid w:val="0040506B"/>
    <w:rsid w:val="00411A27"/>
    <w:rsid w:val="00412A52"/>
    <w:rsid w:val="00414A02"/>
    <w:rsid w:val="0044117B"/>
    <w:rsid w:val="00451E79"/>
    <w:rsid w:val="004536CC"/>
    <w:rsid w:val="0046045F"/>
    <w:rsid w:val="00471AC7"/>
    <w:rsid w:val="0047663C"/>
    <w:rsid w:val="00477B2C"/>
    <w:rsid w:val="00487B82"/>
    <w:rsid w:val="004A12BB"/>
    <w:rsid w:val="004D555C"/>
    <w:rsid w:val="004E4066"/>
    <w:rsid w:val="004E537E"/>
    <w:rsid w:val="004E5540"/>
    <w:rsid w:val="004F7B33"/>
    <w:rsid w:val="00504DD5"/>
    <w:rsid w:val="005116D5"/>
    <w:rsid w:val="005148E1"/>
    <w:rsid w:val="005237DD"/>
    <w:rsid w:val="0052571B"/>
    <w:rsid w:val="005308AC"/>
    <w:rsid w:val="00544C31"/>
    <w:rsid w:val="00555E24"/>
    <w:rsid w:val="00556CC0"/>
    <w:rsid w:val="00557A5D"/>
    <w:rsid w:val="005608E1"/>
    <w:rsid w:val="00564E4E"/>
    <w:rsid w:val="00570650"/>
    <w:rsid w:val="00570B64"/>
    <w:rsid w:val="00573F4D"/>
    <w:rsid w:val="005751A9"/>
    <w:rsid w:val="0058028D"/>
    <w:rsid w:val="0058197E"/>
    <w:rsid w:val="00581D88"/>
    <w:rsid w:val="005822D8"/>
    <w:rsid w:val="00583A91"/>
    <w:rsid w:val="005B7013"/>
    <w:rsid w:val="005C312B"/>
    <w:rsid w:val="005E1C79"/>
    <w:rsid w:val="005F038B"/>
    <w:rsid w:val="006120D2"/>
    <w:rsid w:val="00617C1E"/>
    <w:rsid w:val="00621DE3"/>
    <w:rsid w:val="00627F1E"/>
    <w:rsid w:val="006308D5"/>
    <w:rsid w:val="00644A28"/>
    <w:rsid w:val="00644C4E"/>
    <w:rsid w:val="00645C76"/>
    <w:rsid w:val="00651AD3"/>
    <w:rsid w:val="00653EC0"/>
    <w:rsid w:val="00663EEB"/>
    <w:rsid w:val="00664D94"/>
    <w:rsid w:val="00664EA8"/>
    <w:rsid w:val="0068758B"/>
    <w:rsid w:val="006A455D"/>
    <w:rsid w:val="006B37A9"/>
    <w:rsid w:val="006C03F3"/>
    <w:rsid w:val="006C0AB8"/>
    <w:rsid w:val="006C76F0"/>
    <w:rsid w:val="006D28C7"/>
    <w:rsid w:val="006D5EDB"/>
    <w:rsid w:val="006E0C2C"/>
    <w:rsid w:val="007021A7"/>
    <w:rsid w:val="0071720F"/>
    <w:rsid w:val="00720212"/>
    <w:rsid w:val="0072294D"/>
    <w:rsid w:val="00722B78"/>
    <w:rsid w:val="007339CF"/>
    <w:rsid w:val="00734309"/>
    <w:rsid w:val="007362B6"/>
    <w:rsid w:val="00744ACF"/>
    <w:rsid w:val="00760E4E"/>
    <w:rsid w:val="00766E21"/>
    <w:rsid w:val="00773922"/>
    <w:rsid w:val="007A0C26"/>
    <w:rsid w:val="007A442F"/>
    <w:rsid w:val="007A7517"/>
    <w:rsid w:val="007B1317"/>
    <w:rsid w:val="007C0D68"/>
    <w:rsid w:val="007D598C"/>
    <w:rsid w:val="007E31F3"/>
    <w:rsid w:val="007E436A"/>
    <w:rsid w:val="007E57A4"/>
    <w:rsid w:val="007F3C10"/>
    <w:rsid w:val="0080374E"/>
    <w:rsid w:val="00807BD3"/>
    <w:rsid w:val="00831DC0"/>
    <w:rsid w:val="008346E2"/>
    <w:rsid w:val="0084126C"/>
    <w:rsid w:val="00841978"/>
    <w:rsid w:val="00845A62"/>
    <w:rsid w:val="008524F4"/>
    <w:rsid w:val="0085276F"/>
    <w:rsid w:val="00872FE0"/>
    <w:rsid w:val="00880D31"/>
    <w:rsid w:val="008A3B6F"/>
    <w:rsid w:val="008B2053"/>
    <w:rsid w:val="008C54F1"/>
    <w:rsid w:val="008D1283"/>
    <w:rsid w:val="008D551A"/>
    <w:rsid w:val="008D5A38"/>
    <w:rsid w:val="008E0CF8"/>
    <w:rsid w:val="008E52E1"/>
    <w:rsid w:val="008F3169"/>
    <w:rsid w:val="008F4AF7"/>
    <w:rsid w:val="00900324"/>
    <w:rsid w:val="009276B4"/>
    <w:rsid w:val="00941961"/>
    <w:rsid w:val="00942F1D"/>
    <w:rsid w:val="00945B9C"/>
    <w:rsid w:val="009460F3"/>
    <w:rsid w:val="00947A9B"/>
    <w:rsid w:val="009B00EC"/>
    <w:rsid w:val="009B0C0F"/>
    <w:rsid w:val="009E1ECD"/>
    <w:rsid w:val="009F363D"/>
    <w:rsid w:val="00A045F9"/>
    <w:rsid w:val="00A06C2B"/>
    <w:rsid w:val="00A06F78"/>
    <w:rsid w:val="00A11AE1"/>
    <w:rsid w:val="00A16092"/>
    <w:rsid w:val="00A1765C"/>
    <w:rsid w:val="00A20141"/>
    <w:rsid w:val="00A273CE"/>
    <w:rsid w:val="00A32A23"/>
    <w:rsid w:val="00A32AC2"/>
    <w:rsid w:val="00A32F1E"/>
    <w:rsid w:val="00A573B6"/>
    <w:rsid w:val="00A60733"/>
    <w:rsid w:val="00A61013"/>
    <w:rsid w:val="00A61605"/>
    <w:rsid w:val="00A64B89"/>
    <w:rsid w:val="00A659DA"/>
    <w:rsid w:val="00A74470"/>
    <w:rsid w:val="00A75772"/>
    <w:rsid w:val="00A8340C"/>
    <w:rsid w:val="00A87D66"/>
    <w:rsid w:val="00A90F0B"/>
    <w:rsid w:val="00AA4A1B"/>
    <w:rsid w:val="00AA53F7"/>
    <w:rsid w:val="00AC5D26"/>
    <w:rsid w:val="00AC66B8"/>
    <w:rsid w:val="00AE2CA2"/>
    <w:rsid w:val="00B1673C"/>
    <w:rsid w:val="00B549AE"/>
    <w:rsid w:val="00B62CE2"/>
    <w:rsid w:val="00B910F4"/>
    <w:rsid w:val="00B931C7"/>
    <w:rsid w:val="00BA0E1A"/>
    <w:rsid w:val="00BA2C95"/>
    <w:rsid w:val="00BC7F9C"/>
    <w:rsid w:val="00BE0E76"/>
    <w:rsid w:val="00BF5473"/>
    <w:rsid w:val="00C04979"/>
    <w:rsid w:val="00C12BC1"/>
    <w:rsid w:val="00C229CD"/>
    <w:rsid w:val="00C22FB5"/>
    <w:rsid w:val="00C30BB0"/>
    <w:rsid w:val="00C31AC8"/>
    <w:rsid w:val="00C31E6A"/>
    <w:rsid w:val="00C453B5"/>
    <w:rsid w:val="00C53DDD"/>
    <w:rsid w:val="00C6125F"/>
    <w:rsid w:val="00C65F7E"/>
    <w:rsid w:val="00C664F9"/>
    <w:rsid w:val="00C7074F"/>
    <w:rsid w:val="00CA34F8"/>
    <w:rsid w:val="00CA6432"/>
    <w:rsid w:val="00CA6D54"/>
    <w:rsid w:val="00CB6228"/>
    <w:rsid w:val="00CC4982"/>
    <w:rsid w:val="00CE376F"/>
    <w:rsid w:val="00CE41D5"/>
    <w:rsid w:val="00CE730C"/>
    <w:rsid w:val="00D4632A"/>
    <w:rsid w:val="00D64A42"/>
    <w:rsid w:val="00D73B16"/>
    <w:rsid w:val="00DB5065"/>
    <w:rsid w:val="00DD5B83"/>
    <w:rsid w:val="00DE2F07"/>
    <w:rsid w:val="00DE69F5"/>
    <w:rsid w:val="00DF13BD"/>
    <w:rsid w:val="00E00707"/>
    <w:rsid w:val="00E00A16"/>
    <w:rsid w:val="00E1481D"/>
    <w:rsid w:val="00E15689"/>
    <w:rsid w:val="00E27C5C"/>
    <w:rsid w:val="00E45CBB"/>
    <w:rsid w:val="00E61A9F"/>
    <w:rsid w:val="00E7065E"/>
    <w:rsid w:val="00E94199"/>
    <w:rsid w:val="00EA21A3"/>
    <w:rsid w:val="00EB0861"/>
    <w:rsid w:val="00EB632B"/>
    <w:rsid w:val="00EC524E"/>
    <w:rsid w:val="00EC554A"/>
    <w:rsid w:val="00ED4EBC"/>
    <w:rsid w:val="00ED7774"/>
    <w:rsid w:val="00EE19E1"/>
    <w:rsid w:val="00EE7812"/>
    <w:rsid w:val="00EF66B0"/>
    <w:rsid w:val="00F112FC"/>
    <w:rsid w:val="00F16238"/>
    <w:rsid w:val="00F20F92"/>
    <w:rsid w:val="00F23C4A"/>
    <w:rsid w:val="00F37FE7"/>
    <w:rsid w:val="00F523A0"/>
    <w:rsid w:val="00F540B2"/>
    <w:rsid w:val="00F55F99"/>
    <w:rsid w:val="00F626D8"/>
    <w:rsid w:val="00F62793"/>
    <w:rsid w:val="00F62FF7"/>
    <w:rsid w:val="00F713BA"/>
    <w:rsid w:val="00F74848"/>
    <w:rsid w:val="00F871D0"/>
    <w:rsid w:val="00FA0C38"/>
    <w:rsid w:val="00FB0E94"/>
    <w:rsid w:val="00FB0F88"/>
    <w:rsid w:val="00FB4901"/>
    <w:rsid w:val="00FC2EFF"/>
    <w:rsid w:val="00FD026A"/>
    <w:rsid w:val="00FD3CD1"/>
    <w:rsid w:val="00FD6B56"/>
    <w:rsid w:val="00FE1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38A3"/>
  <w15:chartTrackingRefBased/>
  <w15:docId w15:val="{3FC03CCE-DEB8-4019-BE48-9E3B302E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CE"/>
  </w:style>
  <w:style w:type="paragraph" w:styleId="Heading1">
    <w:name w:val="heading 1"/>
    <w:basedOn w:val="Normal"/>
    <w:next w:val="Normal"/>
    <w:link w:val="Heading1Char"/>
    <w:uiPriority w:val="9"/>
    <w:qFormat/>
    <w:rsid w:val="009B0C0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06B"/>
    <w:pPr>
      <w:keepNext/>
      <w:keepLines/>
      <w:numPr>
        <w:ilvl w:val="1"/>
        <w:numId w:val="1"/>
      </w:numPr>
      <w:spacing w:before="40" w:after="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9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19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19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19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007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007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07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C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50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9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19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19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19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00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00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070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B1317"/>
    <w:pPr>
      <w:spacing w:after="100"/>
      <w:ind w:left="220"/>
    </w:pPr>
  </w:style>
  <w:style w:type="paragraph" w:styleId="TOC1">
    <w:name w:val="toc 1"/>
    <w:basedOn w:val="Normal"/>
    <w:next w:val="Normal"/>
    <w:autoRedefine/>
    <w:uiPriority w:val="39"/>
    <w:unhideWhenUsed/>
    <w:rsid w:val="007B1317"/>
    <w:pPr>
      <w:spacing w:after="100"/>
    </w:pPr>
  </w:style>
  <w:style w:type="paragraph" w:styleId="TOC3">
    <w:name w:val="toc 3"/>
    <w:basedOn w:val="Normal"/>
    <w:next w:val="Normal"/>
    <w:autoRedefine/>
    <w:uiPriority w:val="39"/>
    <w:unhideWhenUsed/>
    <w:rsid w:val="007B1317"/>
    <w:pPr>
      <w:spacing w:after="100"/>
      <w:ind w:left="440"/>
    </w:pPr>
  </w:style>
  <w:style w:type="paragraph" w:styleId="TOC4">
    <w:name w:val="toc 4"/>
    <w:basedOn w:val="Normal"/>
    <w:next w:val="Normal"/>
    <w:autoRedefine/>
    <w:uiPriority w:val="39"/>
    <w:unhideWhenUsed/>
    <w:rsid w:val="007B1317"/>
    <w:pPr>
      <w:spacing w:after="100"/>
      <w:ind w:left="660"/>
    </w:pPr>
  </w:style>
  <w:style w:type="character" w:styleId="Hyperlink">
    <w:name w:val="Hyperlink"/>
    <w:basedOn w:val="DefaultParagraphFont"/>
    <w:uiPriority w:val="99"/>
    <w:unhideWhenUsed/>
    <w:rsid w:val="007B1317"/>
    <w:rPr>
      <w:color w:val="0563C1" w:themeColor="hyperlink"/>
      <w:u w:val="single"/>
    </w:rPr>
  </w:style>
  <w:style w:type="paragraph" w:styleId="Header">
    <w:name w:val="header"/>
    <w:basedOn w:val="Normal"/>
    <w:link w:val="HeaderChar"/>
    <w:uiPriority w:val="99"/>
    <w:unhideWhenUsed/>
    <w:rsid w:val="007F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C10"/>
  </w:style>
  <w:style w:type="paragraph" w:styleId="Footer">
    <w:name w:val="footer"/>
    <w:basedOn w:val="Normal"/>
    <w:link w:val="FooterChar"/>
    <w:uiPriority w:val="99"/>
    <w:unhideWhenUsed/>
    <w:rsid w:val="007F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C10"/>
  </w:style>
  <w:style w:type="paragraph" w:styleId="BalloonText">
    <w:name w:val="Balloon Text"/>
    <w:basedOn w:val="Normal"/>
    <w:link w:val="BalloonTextChar"/>
    <w:uiPriority w:val="99"/>
    <w:semiHidden/>
    <w:unhideWhenUsed/>
    <w:rsid w:val="00CB622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B6228"/>
    <w:rPr>
      <w:rFonts w:ascii="Arial" w:hAnsi="Arial" w:cs="Arial"/>
      <w:sz w:val="18"/>
      <w:szCs w:val="18"/>
    </w:rPr>
  </w:style>
  <w:style w:type="paragraph" w:styleId="ListParagraph">
    <w:name w:val="List Paragraph"/>
    <w:basedOn w:val="Normal"/>
    <w:uiPriority w:val="34"/>
    <w:qFormat/>
    <w:rsid w:val="00CE730C"/>
    <w:pPr>
      <w:ind w:left="720"/>
      <w:contextualSpacing/>
    </w:pPr>
  </w:style>
  <w:style w:type="character" w:styleId="FollowedHyperlink">
    <w:name w:val="FollowedHyperlink"/>
    <w:basedOn w:val="DefaultParagraphFont"/>
    <w:uiPriority w:val="99"/>
    <w:semiHidden/>
    <w:unhideWhenUsed/>
    <w:rsid w:val="007362B6"/>
    <w:rPr>
      <w:color w:val="954F72" w:themeColor="followedHyperlink"/>
      <w:u w:val="single"/>
    </w:rPr>
  </w:style>
  <w:style w:type="table" w:styleId="TableGrid">
    <w:name w:val="Table Grid"/>
    <w:basedOn w:val="TableNormal"/>
    <w:uiPriority w:val="39"/>
    <w:rsid w:val="002E7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60F3"/>
    <w:rPr>
      <w:color w:val="808080"/>
    </w:rPr>
  </w:style>
  <w:style w:type="paragraph" w:styleId="BodyText">
    <w:name w:val="Body Text"/>
    <w:basedOn w:val="Normal"/>
    <w:link w:val="BodyTextChar"/>
    <w:uiPriority w:val="99"/>
    <w:semiHidden/>
    <w:unhideWhenUsed/>
    <w:rsid w:val="00941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99"/>
    <w:semiHidden/>
    <w:rsid w:val="00941961"/>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222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BE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22BE0"/>
    <w:pPr>
      <w:numPr>
        <w:numId w:val="0"/>
      </w:numPr>
      <w:outlineLvl w:val="9"/>
    </w:pPr>
    <w:rPr>
      <w:lang w:val="en-US"/>
    </w:rPr>
  </w:style>
  <w:style w:type="paragraph" w:styleId="Caption">
    <w:name w:val="caption"/>
    <w:basedOn w:val="Normal"/>
    <w:next w:val="Normal"/>
    <w:uiPriority w:val="35"/>
    <w:unhideWhenUsed/>
    <w:qFormat/>
    <w:rsid w:val="00F62F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1CF24-25F6-4474-93CE-6FD7848E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JW</Template>
  <TotalTime>1</TotalTime>
  <Pages>13</Pages>
  <Words>2429</Words>
  <Characters>13850</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Lab: Induction Machine Tests</vt:lpstr>
      <vt:lpstr>    Induction machine equivalent circuit</vt:lpstr>
      <vt:lpstr>    Induction Motor DC Test</vt:lpstr>
      <vt:lpstr>        Asynchronous machines in Simulink</vt:lpstr>
      <vt:lpstr>        DC Input</vt:lpstr>
      <vt:lpstr>        Resistors and Grounds</vt:lpstr>
      <vt:lpstr>        Measurement blocks</vt:lpstr>
      <vt:lpstr>        Display Outputs and Terminator</vt:lpstr>
      <vt:lpstr>        Run Simulation</vt:lpstr>
      <vt:lpstr>    No Load Test</vt:lpstr>
      <vt:lpstr>        Power Supply</vt:lpstr>
      <vt:lpstr>        Measurements</vt:lpstr>
      <vt:lpstr>        Run the simulation.</vt:lpstr>
      <vt:lpstr>    Blocked Rotor Test</vt:lpstr>
      <vt:lpstr>        Blocked Rotor Procedure : From Notes. </vt:lpstr>
      <vt:lpstr>        Blocked Rotor Model development</vt:lpstr>
      <vt:lpstr>        Run the Simulation</vt:lpstr>
      <vt:lpstr>Instructions for Coursework for Electrical Machines</vt:lpstr>
      <vt:lpstr>    Report</vt:lpstr>
      <vt:lpstr>        Front Page</vt:lpstr>
      <vt:lpstr>        Structure </vt:lpstr>
      <vt:lpstr>        Comments</vt:lpstr>
      <vt:lpstr>    Induction Machine Lab Tasks</vt:lpstr>
      <vt:lpstr>        Task 1 Induction Machine Description	(8 marks: 6+2)	</vt:lpstr>
      <vt:lpstr>        Task 2 DC Test					(6 marks: 2 + 4)</vt:lpstr>
      <vt:lpstr>        Task 3 No Load Test				(16 marks : 4+2+4+6)</vt:lpstr>
      <vt:lpstr>        Task 4 Blocked Rotor Test			(20 marks: 4+4+ 8 + 4)</vt:lpstr>
      <vt:lpstr>        Scripts &amp; Screenshots				(10 marks: 6 + 4)</vt:lpstr>
    </vt:vector>
  </TitlesOfParts>
  <Company>Glasgow Caledonian University</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Wilkie, Jacqueline</cp:lastModifiedBy>
  <cp:revision>2</cp:revision>
  <cp:lastPrinted>2018-12-03T16:25:00Z</cp:lastPrinted>
  <dcterms:created xsi:type="dcterms:W3CDTF">2020-12-01T13:27:00Z</dcterms:created>
  <dcterms:modified xsi:type="dcterms:W3CDTF">2020-12-01T13:27:00Z</dcterms:modified>
</cp:coreProperties>
</file>